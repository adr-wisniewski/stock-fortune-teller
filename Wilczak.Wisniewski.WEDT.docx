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ECA" w:rsidRDefault="002A7133">
      <w:pPr>
        <w:pStyle w:val="Standard"/>
        <w:jc w:val="right"/>
      </w:pPr>
      <w:r>
        <w:rPr>
          <w:rFonts w:ascii="Cambria" w:hAnsi="Cambria" w:cs="Times New Roman"/>
          <w:sz w:val="28"/>
          <w:szCs w:val="28"/>
        </w:rPr>
        <w:t>Warszawa, 17.01.2013</w:t>
      </w:r>
    </w:p>
    <w:p w:rsidR="00115ECA" w:rsidRDefault="00115ECA">
      <w:pPr>
        <w:pStyle w:val="Standard"/>
        <w:jc w:val="center"/>
        <w:rPr>
          <w:rFonts w:ascii="Cambria" w:hAnsi="Cambria" w:cs="Times New Roman"/>
          <w:b/>
          <w:sz w:val="28"/>
          <w:szCs w:val="28"/>
        </w:rPr>
      </w:pPr>
    </w:p>
    <w:p w:rsidR="00115ECA" w:rsidRDefault="002A7133">
      <w:pPr>
        <w:pStyle w:val="Standard"/>
        <w:jc w:val="center"/>
      </w:pPr>
      <w:r>
        <w:rPr>
          <w:rFonts w:ascii="Cambria" w:hAnsi="Cambria" w:cs="Times New Roman"/>
          <w:b/>
          <w:sz w:val="36"/>
          <w:szCs w:val="36"/>
        </w:rPr>
        <w:t>Projekt WEDT</w:t>
      </w:r>
    </w:p>
    <w:p w:rsidR="00115ECA" w:rsidRDefault="00115ECA">
      <w:pPr>
        <w:pStyle w:val="Standard"/>
        <w:rPr>
          <w:rFonts w:ascii="Cambria" w:hAnsi="Cambria" w:cs="Times New Roman"/>
        </w:rPr>
      </w:pPr>
    </w:p>
    <w:p w:rsidR="00115ECA" w:rsidRDefault="002A7133">
      <w:pPr>
        <w:pStyle w:val="Standard"/>
        <w:jc w:val="center"/>
      </w:pPr>
      <w:r>
        <w:rPr>
          <w:rFonts w:ascii="Cambria" w:hAnsi="Cambria" w:cs="Times New Roman"/>
          <w:sz w:val="36"/>
          <w:szCs w:val="36"/>
        </w:rPr>
        <w:t>Kursy akcji na giełdach a informacje.</w:t>
      </w:r>
    </w:p>
    <w:p w:rsidR="00115ECA" w:rsidRDefault="002A7133">
      <w:pPr>
        <w:pStyle w:val="Standard"/>
        <w:jc w:val="center"/>
      </w:pPr>
      <w:r>
        <w:rPr>
          <w:rFonts w:ascii="Cambria" w:hAnsi="Cambria" w:cs="Times New Roman"/>
          <w:sz w:val="32"/>
          <w:szCs w:val="32"/>
        </w:rPr>
        <w:t>Dokumentacja końcowa</w:t>
      </w:r>
    </w:p>
    <w:p w:rsidR="00115ECA" w:rsidRDefault="00115ECA">
      <w:pPr>
        <w:pStyle w:val="Standard"/>
        <w:rPr>
          <w:rFonts w:ascii="Cambria" w:hAnsi="Cambria" w:cs="Times New Roman"/>
          <w:sz w:val="28"/>
          <w:szCs w:val="28"/>
        </w:rPr>
      </w:pPr>
    </w:p>
    <w:p w:rsidR="00115ECA" w:rsidRDefault="00115ECA">
      <w:pPr>
        <w:pStyle w:val="Standard"/>
        <w:rPr>
          <w:rFonts w:ascii="Cambria" w:hAnsi="Cambria" w:cs="Times New Roman"/>
          <w:sz w:val="28"/>
          <w:szCs w:val="28"/>
        </w:rPr>
      </w:pPr>
    </w:p>
    <w:p w:rsidR="00115ECA" w:rsidRDefault="00115ECA">
      <w:pPr>
        <w:pStyle w:val="Standard"/>
        <w:rPr>
          <w:rFonts w:ascii="Cambria" w:hAnsi="Cambria" w:cs="Times New Roman"/>
          <w:sz w:val="28"/>
          <w:szCs w:val="28"/>
        </w:rPr>
      </w:pPr>
    </w:p>
    <w:p w:rsidR="00115ECA" w:rsidRDefault="00115ECA">
      <w:pPr>
        <w:pStyle w:val="Standard"/>
        <w:rPr>
          <w:rFonts w:ascii="Cambria" w:hAnsi="Cambria" w:cs="Times New Roman"/>
          <w:sz w:val="28"/>
          <w:szCs w:val="28"/>
        </w:rPr>
      </w:pPr>
    </w:p>
    <w:p w:rsidR="00115ECA" w:rsidRDefault="00115ECA">
      <w:pPr>
        <w:pStyle w:val="Standard"/>
        <w:rPr>
          <w:rFonts w:ascii="Cambria" w:hAnsi="Cambria" w:cs="Times New Roman"/>
          <w:sz w:val="28"/>
          <w:szCs w:val="28"/>
        </w:rPr>
      </w:pPr>
    </w:p>
    <w:p w:rsidR="00115ECA" w:rsidRDefault="002A7133">
      <w:pPr>
        <w:pStyle w:val="Standard"/>
      </w:pPr>
      <w:r>
        <w:rPr>
          <w:rFonts w:ascii="Cambria" w:hAnsi="Cambria" w:cs="Times New Roman"/>
          <w:sz w:val="28"/>
          <w:szCs w:val="28"/>
        </w:rPr>
        <w:t>Adrian Wiśniewski,</w:t>
      </w:r>
    </w:p>
    <w:p w:rsidR="00115ECA" w:rsidRDefault="002A7133">
      <w:pPr>
        <w:pStyle w:val="Standard"/>
        <w:rPr>
          <w:rFonts w:ascii="Cambria" w:hAnsi="Cambria" w:cs="Times New Roman"/>
          <w:i/>
        </w:rPr>
      </w:pPr>
      <w:r>
        <w:rPr>
          <w:rFonts w:ascii="Cambria" w:hAnsi="Cambria" w:cs="Times New Roman"/>
          <w:i/>
        </w:rPr>
        <w:t>nr indeksu 206298</w:t>
      </w:r>
    </w:p>
    <w:p w:rsidR="00115ECA" w:rsidRDefault="00115ECA">
      <w:pPr>
        <w:pStyle w:val="Standard"/>
      </w:pPr>
    </w:p>
    <w:p w:rsidR="00115ECA" w:rsidRDefault="002A7133">
      <w:pPr>
        <w:pStyle w:val="Standard"/>
      </w:pPr>
      <w:r>
        <w:rPr>
          <w:rFonts w:ascii="Cambria" w:hAnsi="Cambria" w:cs="Times New Roman"/>
          <w:sz w:val="28"/>
          <w:szCs w:val="28"/>
        </w:rPr>
        <w:t>Jan Wilczak,</w:t>
      </w:r>
    </w:p>
    <w:p w:rsidR="00115ECA" w:rsidRDefault="002A7133">
      <w:pPr>
        <w:pStyle w:val="Standard"/>
      </w:pPr>
      <w:r>
        <w:rPr>
          <w:rFonts w:ascii="Cambria" w:hAnsi="Cambria" w:cs="Times New Roman"/>
          <w:i/>
        </w:rPr>
        <w:t>nr indeksu 214698</w:t>
      </w:r>
    </w:p>
    <w:p w:rsidR="00115ECA" w:rsidRDefault="00115ECA">
      <w:pPr>
        <w:pStyle w:val="Standard"/>
        <w:rPr>
          <w:rFonts w:ascii="Cambria" w:hAnsi="Cambria" w:cs="Times New Roman"/>
          <w:sz w:val="28"/>
          <w:szCs w:val="28"/>
        </w:rPr>
      </w:pPr>
    </w:p>
    <w:p w:rsidR="00115ECA" w:rsidRDefault="00115ECA">
      <w:pPr>
        <w:pStyle w:val="Standard"/>
        <w:rPr>
          <w:rFonts w:ascii="Cambria" w:hAnsi="Cambria" w:cs="Times New Roman"/>
          <w:sz w:val="28"/>
          <w:szCs w:val="28"/>
        </w:rPr>
      </w:pPr>
    </w:p>
    <w:p w:rsidR="00115ECA" w:rsidRDefault="00115ECA">
      <w:pPr>
        <w:pStyle w:val="Standard"/>
        <w:rPr>
          <w:rFonts w:ascii="Cambria" w:hAnsi="Cambria" w:cs="Times New Roman"/>
          <w:sz w:val="28"/>
          <w:szCs w:val="28"/>
        </w:rPr>
      </w:pPr>
    </w:p>
    <w:p w:rsidR="00115ECA" w:rsidRDefault="00115ECA">
      <w:pPr>
        <w:pStyle w:val="Standard"/>
        <w:rPr>
          <w:rFonts w:ascii="Cambria" w:hAnsi="Cambria" w:cs="Times New Roman"/>
          <w:sz w:val="28"/>
          <w:szCs w:val="28"/>
        </w:rPr>
      </w:pPr>
    </w:p>
    <w:p w:rsidR="00115ECA" w:rsidRDefault="00115ECA">
      <w:pPr>
        <w:pStyle w:val="Standard"/>
        <w:rPr>
          <w:rFonts w:ascii="Cambria" w:hAnsi="Cambria" w:cs="Times New Roman"/>
          <w:sz w:val="28"/>
          <w:szCs w:val="28"/>
        </w:rPr>
      </w:pPr>
    </w:p>
    <w:p w:rsidR="00115ECA" w:rsidRDefault="00115ECA">
      <w:pPr>
        <w:pStyle w:val="Standard"/>
        <w:rPr>
          <w:rFonts w:ascii="Cambria" w:hAnsi="Cambria" w:cs="Times New Roman"/>
          <w:sz w:val="28"/>
          <w:szCs w:val="28"/>
        </w:rPr>
      </w:pPr>
    </w:p>
    <w:p w:rsidR="00115ECA" w:rsidRDefault="00115ECA">
      <w:pPr>
        <w:pStyle w:val="Standard"/>
        <w:rPr>
          <w:rFonts w:ascii="Cambria" w:hAnsi="Cambria" w:cs="Times New Roman"/>
          <w:sz w:val="28"/>
          <w:szCs w:val="28"/>
        </w:rPr>
      </w:pPr>
    </w:p>
    <w:p w:rsidR="00115ECA" w:rsidRDefault="00115ECA">
      <w:pPr>
        <w:pStyle w:val="Standard"/>
        <w:rPr>
          <w:rFonts w:ascii="Cambria" w:hAnsi="Cambria" w:cs="Times New Roman"/>
          <w:sz w:val="28"/>
          <w:szCs w:val="28"/>
        </w:rPr>
      </w:pPr>
    </w:p>
    <w:p w:rsidR="00115ECA" w:rsidRDefault="002A7133" w:rsidP="00D8748B">
      <w:pPr>
        <w:pStyle w:val="Nagwek1"/>
      </w:pPr>
      <w:bookmarkStart w:id="0" w:name="_Toc342065721"/>
      <w:r>
        <w:rPr>
          <w:rFonts w:cs="Times New Roman"/>
        </w:rPr>
        <w:lastRenderedPageBreak/>
        <w:t>Temat projektu</w:t>
      </w:r>
      <w:bookmarkEnd w:id="0"/>
    </w:p>
    <w:p w:rsidR="00115ECA" w:rsidRDefault="002A7133">
      <w:pPr>
        <w:pStyle w:val="Standard"/>
        <w:jc w:val="both"/>
      </w:pPr>
      <w:r w:rsidRPr="00D8748B">
        <w:t>Próba wykorzystania informacji pojawiających się na stronach WWW do prognozowania wyników akcji/indeksów giełdowych bądź</w:t>
      </w:r>
      <w:r>
        <w:t xml:space="preserve"> innych wskaźników finansowych.</w:t>
      </w:r>
    </w:p>
    <w:p w:rsidR="00D8748B" w:rsidRDefault="00D8748B">
      <w:pPr>
        <w:pStyle w:val="Standard"/>
        <w:jc w:val="both"/>
      </w:pPr>
    </w:p>
    <w:p w:rsidR="00115ECA" w:rsidRDefault="002A7133" w:rsidP="00D8748B">
      <w:pPr>
        <w:pStyle w:val="Nagwek1"/>
      </w:pPr>
      <w:bookmarkStart w:id="1" w:name="_Toc342065722"/>
      <w:r>
        <w:rPr>
          <w:rFonts w:cs="Times New Roman"/>
        </w:rPr>
        <w:t>Propozycja implementacji</w:t>
      </w:r>
      <w:bookmarkEnd w:id="1"/>
    </w:p>
    <w:p w:rsidR="00D8748B" w:rsidRPr="00D8748B" w:rsidRDefault="002A7133" w:rsidP="00D8748B">
      <w:pPr>
        <w:pStyle w:val="Standard"/>
        <w:jc w:val="both"/>
      </w:pPr>
      <w:r>
        <w:t xml:space="preserve">Zbadamy, czy </w:t>
      </w:r>
      <w:r w:rsidRPr="00D8748B">
        <w:t>zachowanie spółki giełdowej można opis</w:t>
      </w:r>
      <w:r w:rsidRPr="00D8748B">
        <w:t>ać przy użyciu ukrytych modeli Markowa. Zakładamy, że spółka jest pewną</w:t>
      </w:r>
      <w:r>
        <w:t xml:space="preserve"> skończoną maszyną stanów, której struktury nie znamy – możemy natomiast się jej domyślać na podstawie obserwacji pewnych sygnałów. Sygnałami tymi mogą być:</w:t>
      </w:r>
    </w:p>
    <w:p w:rsidR="00115ECA" w:rsidRPr="00D8748B" w:rsidRDefault="002A7133" w:rsidP="00D8748B">
      <w:pPr>
        <w:pStyle w:val="Akapitzlist"/>
        <w:numPr>
          <w:ilvl w:val="0"/>
          <w:numId w:val="18"/>
        </w:numPr>
        <w:rPr>
          <w:sz w:val="22"/>
          <w:szCs w:val="22"/>
        </w:rPr>
      </w:pPr>
      <w:r w:rsidRPr="00D8748B">
        <w:rPr>
          <w:sz w:val="22"/>
          <w:szCs w:val="22"/>
        </w:rPr>
        <w:t>Dzienne wahania kursu</w:t>
      </w:r>
    </w:p>
    <w:p w:rsidR="00115ECA" w:rsidRPr="00D8748B" w:rsidRDefault="00E73454" w:rsidP="00D8748B">
      <w:pPr>
        <w:pStyle w:val="Akapitzlist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Dwie</w:t>
      </w:r>
      <w:bookmarkStart w:id="2" w:name="_GoBack"/>
      <w:bookmarkEnd w:id="2"/>
      <w:r w:rsidR="002A7133" w:rsidRPr="00D8748B">
        <w:rPr>
          <w:sz w:val="22"/>
          <w:szCs w:val="22"/>
        </w:rPr>
        <w:t xml:space="preserve"> </w:t>
      </w:r>
      <w:r w:rsidR="002A7133" w:rsidRPr="00D8748B">
        <w:rPr>
          <w:sz w:val="22"/>
          <w:szCs w:val="22"/>
        </w:rPr>
        <w:t>wartości: wzrost, spadek</w:t>
      </w:r>
    </w:p>
    <w:p w:rsidR="00115ECA" w:rsidRPr="00D8748B" w:rsidRDefault="002A7133" w:rsidP="00D8748B">
      <w:pPr>
        <w:pStyle w:val="Akapitzlist"/>
        <w:numPr>
          <w:ilvl w:val="0"/>
          <w:numId w:val="18"/>
        </w:numPr>
        <w:rPr>
          <w:sz w:val="22"/>
          <w:szCs w:val="22"/>
        </w:rPr>
      </w:pPr>
      <w:r w:rsidRPr="00D8748B">
        <w:rPr>
          <w:sz w:val="22"/>
          <w:szCs w:val="22"/>
        </w:rPr>
        <w:t>Czasowniki występujące w wiadomościach dotyczących spółki pojawiaj</w:t>
      </w:r>
      <w:r w:rsidRPr="00D8748B">
        <w:rPr>
          <w:sz w:val="22"/>
          <w:szCs w:val="22"/>
        </w:rPr>
        <w:t>ą</w:t>
      </w:r>
      <w:r w:rsidRPr="00D8748B">
        <w:rPr>
          <w:sz w:val="22"/>
          <w:szCs w:val="22"/>
        </w:rPr>
        <w:t xml:space="preserve">cych się na </w:t>
      </w:r>
      <w:r w:rsidRPr="00D8748B">
        <w:rPr>
          <w:sz w:val="22"/>
          <w:szCs w:val="22"/>
        </w:rPr>
        <w:t>port</w:t>
      </w:r>
      <w:r w:rsidRPr="00D8748B">
        <w:rPr>
          <w:sz w:val="22"/>
          <w:szCs w:val="22"/>
        </w:rPr>
        <w:t>a</w:t>
      </w:r>
      <w:r w:rsidRPr="00D8748B">
        <w:rPr>
          <w:sz w:val="22"/>
          <w:szCs w:val="22"/>
        </w:rPr>
        <w:t>lach intern</w:t>
      </w:r>
      <w:r w:rsidRPr="00D8748B">
        <w:rPr>
          <w:sz w:val="22"/>
          <w:szCs w:val="22"/>
        </w:rPr>
        <w:t>e</w:t>
      </w:r>
      <w:r w:rsidRPr="00D8748B">
        <w:rPr>
          <w:sz w:val="22"/>
          <w:szCs w:val="22"/>
        </w:rPr>
        <w:t>towych</w:t>
      </w:r>
    </w:p>
    <w:p w:rsidR="00115ECA" w:rsidRPr="00D8748B" w:rsidRDefault="002A7133" w:rsidP="00D8748B">
      <w:pPr>
        <w:pStyle w:val="Akapitzlist"/>
        <w:numPr>
          <w:ilvl w:val="0"/>
          <w:numId w:val="18"/>
        </w:numPr>
        <w:rPr>
          <w:sz w:val="22"/>
          <w:szCs w:val="22"/>
        </w:rPr>
      </w:pPr>
      <w:r w:rsidRPr="00D8748B">
        <w:rPr>
          <w:sz w:val="22"/>
          <w:szCs w:val="22"/>
        </w:rPr>
        <w:t>Zastosowanie NLP</w:t>
      </w:r>
    </w:p>
    <w:p w:rsidR="00115ECA" w:rsidRPr="00D8748B" w:rsidRDefault="002A7133" w:rsidP="00D8748B">
      <w:pPr>
        <w:pStyle w:val="Akapitzlist"/>
        <w:numPr>
          <w:ilvl w:val="0"/>
          <w:numId w:val="18"/>
        </w:numPr>
        <w:rPr>
          <w:sz w:val="22"/>
          <w:szCs w:val="22"/>
        </w:rPr>
      </w:pPr>
      <w:r w:rsidRPr="00D8748B">
        <w:rPr>
          <w:sz w:val="22"/>
          <w:szCs w:val="22"/>
        </w:rPr>
        <w:t>Indeksu grupy wiadomości</w:t>
      </w:r>
    </w:p>
    <w:p w:rsidR="00115ECA" w:rsidRPr="00D8748B" w:rsidRDefault="002A7133" w:rsidP="00D8748B">
      <w:pPr>
        <w:pStyle w:val="Akapitzlist"/>
        <w:numPr>
          <w:ilvl w:val="0"/>
          <w:numId w:val="18"/>
        </w:numPr>
        <w:rPr>
          <w:sz w:val="22"/>
          <w:szCs w:val="22"/>
        </w:rPr>
      </w:pPr>
      <w:r w:rsidRPr="00D8748B">
        <w:rPr>
          <w:sz w:val="22"/>
          <w:szCs w:val="22"/>
        </w:rPr>
        <w:t>Po uprzednim pogrupowaniu wiadomości z</w:t>
      </w:r>
      <w:r w:rsidRPr="00D8748B">
        <w:rPr>
          <w:sz w:val="22"/>
          <w:szCs w:val="22"/>
        </w:rPr>
        <w:t xml:space="preserve"> użyciem metod </w:t>
      </w:r>
      <w:proofErr w:type="spellStart"/>
      <w:r w:rsidRPr="00D8748B">
        <w:rPr>
          <w:sz w:val="22"/>
          <w:szCs w:val="22"/>
        </w:rPr>
        <w:t>text-</w:t>
      </w:r>
      <w:r w:rsidR="00D8748B" w:rsidRPr="00D8748B">
        <w:rPr>
          <w:sz w:val="22"/>
          <w:szCs w:val="22"/>
        </w:rPr>
        <w:t>mining’owych</w:t>
      </w:r>
      <w:proofErr w:type="spellEnd"/>
      <w:r w:rsidRPr="00D8748B">
        <w:rPr>
          <w:sz w:val="22"/>
          <w:szCs w:val="22"/>
        </w:rPr>
        <w:t>.</w:t>
      </w:r>
    </w:p>
    <w:p w:rsidR="00115ECA" w:rsidRDefault="002A7133">
      <w:pPr>
        <w:pStyle w:val="Standard"/>
        <w:jc w:val="both"/>
      </w:pPr>
      <w:r>
        <w:t>Każdy ze stanów mas</w:t>
      </w:r>
      <w:r>
        <w:t>zyny ma określone prawdopodobieństwa wzrostu, utrzymania i spadku kursu, co pozwala w praktyczny sposób wykorzystać model. Ponadto analiza ilości stanów i połączeń między nimi może dodatkowo umożliwić planowanie w długim horyzoncie czasu. Rozważamy możliwo</w:t>
      </w:r>
      <w:r>
        <w:t>ść budowania modelu dla jednej konkretnej spółki lub wielu podobnych spółek.</w:t>
      </w:r>
    </w:p>
    <w:p w:rsidR="00115ECA" w:rsidRDefault="002A7133">
      <w:pPr>
        <w:pStyle w:val="Nagwek1"/>
      </w:pPr>
      <w:bookmarkStart w:id="3" w:name="_Toc342065723"/>
      <w:r>
        <w:t>Źródła danych</w:t>
      </w:r>
      <w:bookmarkEnd w:id="3"/>
    </w:p>
    <w:p w:rsidR="00115ECA" w:rsidRDefault="002A7133">
      <w:pPr>
        <w:pStyle w:val="Nagwek2"/>
      </w:pPr>
      <w:bookmarkStart w:id="4" w:name="_Toc342065724"/>
      <w:r>
        <w:rPr>
          <w:sz w:val="24"/>
          <w:szCs w:val="24"/>
        </w:rPr>
        <w:t>Komunikaty</w:t>
      </w:r>
      <w:bookmarkEnd w:id="4"/>
    </w:p>
    <w:p w:rsidR="00115ECA" w:rsidRDefault="00D8748B">
      <w:pPr>
        <w:pStyle w:val="Standard"/>
        <w:rPr>
          <w:rFonts w:ascii="Cambria" w:hAnsi="Cambria"/>
        </w:rPr>
      </w:pPr>
      <w:hyperlink r:id="rId8" w:history="1">
        <w:r w:rsidRPr="00971812">
          <w:rPr>
            <w:rStyle w:val="Hipercze"/>
            <w:rFonts w:ascii="Cambria" w:hAnsi="Cambria"/>
          </w:rPr>
          <w:t>http://www.money.pl/gielda/spolki_gpw/grupa;lotos;sa,lts,emitent,1.html</w:t>
        </w:r>
      </w:hyperlink>
    </w:p>
    <w:p w:rsidR="00D8748B" w:rsidRPr="00D8748B" w:rsidRDefault="00D8748B" w:rsidP="00D8748B">
      <w:pPr>
        <w:pStyle w:val="Nagwek1"/>
      </w:pPr>
      <w:r>
        <w:t>Narzędzia</w:t>
      </w:r>
    </w:p>
    <w:p w:rsidR="00D8748B" w:rsidRDefault="00D8748B" w:rsidP="00E73454">
      <w:pPr>
        <w:pStyle w:val="Akapitzlist"/>
        <w:numPr>
          <w:ilvl w:val="0"/>
          <w:numId w:val="22"/>
        </w:numPr>
        <w:ind w:hanging="360"/>
      </w:pPr>
      <w:r>
        <w:t>Java  - jako język implementacji</w:t>
      </w:r>
    </w:p>
    <w:p w:rsidR="00D8748B" w:rsidRDefault="00D8748B" w:rsidP="00E73454">
      <w:pPr>
        <w:pStyle w:val="Akapitzlist"/>
        <w:numPr>
          <w:ilvl w:val="0"/>
          <w:numId w:val="22"/>
        </w:numPr>
        <w:ind w:hanging="360"/>
      </w:pPr>
      <w:proofErr w:type="spellStart"/>
      <w:r>
        <w:t>Jahmm</w:t>
      </w:r>
      <w:proofErr w:type="spellEnd"/>
      <w:r>
        <w:t xml:space="preserve">  - biblioteka do ukrytych modeli </w:t>
      </w:r>
      <w:proofErr w:type="spellStart"/>
      <w:r>
        <w:t>Markova</w:t>
      </w:r>
      <w:proofErr w:type="spellEnd"/>
    </w:p>
    <w:p w:rsidR="00D8748B" w:rsidRDefault="00D8748B" w:rsidP="00E73454">
      <w:pPr>
        <w:pStyle w:val="Akapitzlist"/>
        <w:numPr>
          <w:ilvl w:val="1"/>
          <w:numId w:val="22"/>
        </w:numPr>
      </w:pPr>
      <w:hyperlink r:id="rId9" w:history="1">
        <w:r>
          <w:t>https://code.google.com/p/jahmm/</w:t>
        </w:r>
      </w:hyperlink>
    </w:p>
    <w:p w:rsidR="00D8748B" w:rsidRDefault="00D8748B" w:rsidP="00E73454">
      <w:pPr>
        <w:pStyle w:val="Akapitzlist"/>
        <w:numPr>
          <w:ilvl w:val="0"/>
          <w:numId w:val="22"/>
        </w:numPr>
        <w:ind w:hanging="360"/>
      </w:pPr>
      <w:r>
        <w:t xml:space="preserve">Weka  - pakiet </w:t>
      </w:r>
      <w:proofErr w:type="spellStart"/>
      <w:r>
        <w:t>dataminingowy</w:t>
      </w:r>
      <w:proofErr w:type="spellEnd"/>
      <w:r>
        <w:t xml:space="preserve"> użyty do grupowania</w:t>
      </w:r>
    </w:p>
    <w:p w:rsidR="00D8748B" w:rsidRDefault="00D8748B" w:rsidP="00E73454">
      <w:pPr>
        <w:pStyle w:val="Akapitzlist"/>
        <w:numPr>
          <w:ilvl w:val="1"/>
          <w:numId w:val="22"/>
        </w:numPr>
        <w:ind w:left="1440" w:hanging="360"/>
      </w:pPr>
      <w:hyperlink r:id="rId10" w:history="1">
        <w:r>
          <w:t>http://www.cs.waikato.ac.nz/ml/weka/</w:t>
        </w:r>
      </w:hyperlink>
    </w:p>
    <w:p w:rsidR="00D8748B" w:rsidRDefault="00D8748B" w:rsidP="00E73454">
      <w:pPr>
        <w:pStyle w:val="Akapitzlist"/>
        <w:numPr>
          <w:ilvl w:val="0"/>
          <w:numId w:val="22"/>
        </w:numPr>
        <w:ind w:hanging="360"/>
      </w:pPr>
      <w:proofErr w:type="spellStart"/>
      <w:r>
        <w:t>Morfologik</w:t>
      </w:r>
      <w:proofErr w:type="spellEnd"/>
      <w:r>
        <w:t xml:space="preserve">  -pakiet NLP</w:t>
      </w:r>
    </w:p>
    <w:p w:rsidR="00D8748B" w:rsidRDefault="00D8748B" w:rsidP="00E73454">
      <w:pPr>
        <w:pStyle w:val="Akapitzlist"/>
        <w:numPr>
          <w:ilvl w:val="1"/>
          <w:numId w:val="22"/>
        </w:numPr>
        <w:ind w:left="1440" w:hanging="360"/>
      </w:pPr>
      <w:hyperlink r:id="rId11" w:history="1">
        <w:r>
          <w:t>http://morfologik.blogspot.com/</w:t>
        </w:r>
      </w:hyperlink>
    </w:p>
    <w:p w:rsidR="00D8748B" w:rsidRDefault="00D8748B" w:rsidP="00E73454">
      <w:pPr>
        <w:pStyle w:val="Akapitzlist"/>
        <w:numPr>
          <w:ilvl w:val="0"/>
          <w:numId w:val="22"/>
        </w:numPr>
        <w:ind w:hanging="360"/>
      </w:pPr>
      <w:proofErr w:type="spellStart"/>
      <w:r>
        <w:t>JSoup</w:t>
      </w:r>
      <w:proofErr w:type="spellEnd"/>
      <w:r>
        <w:t xml:space="preserve">  -  pakiet do manipulacji dokumentami </w:t>
      </w:r>
      <w:proofErr w:type="spellStart"/>
      <w:r>
        <w:t>html</w:t>
      </w:r>
      <w:proofErr w:type="spellEnd"/>
    </w:p>
    <w:p w:rsidR="00D8748B" w:rsidRDefault="00D8748B" w:rsidP="00E73454">
      <w:pPr>
        <w:pStyle w:val="Akapitzlist"/>
        <w:numPr>
          <w:ilvl w:val="1"/>
          <w:numId w:val="22"/>
        </w:numPr>
        <w:ind w:left="1440" w:hanging="360"/>
      </w:pPr>
      <w:hyperlink r:id="rId12" w:history="1">
        <w:r>
          <w:t>http://jsoup.org/</w:t>
        </w:r>
      </w:hyperlink>
    </w:p>
    <w:p w:rsidR="00D8748B" w:rsidRDefault="00D8748B">
      <w:pPr>
        <w:pStyle w:val="Standard"/>
        <w:rPr>
          <w:rFonts w:ascii="Cambria" w:hAnsi="Cambria"/>
        </w:rPr>
      </w:pPr>
    </w:p>
    <w:p w:rsidR="00D8748B" w:rsidRPr="00D8748B" w:rsidRDefault="00D8748B">
      <w:pPr>
        <w:pStyle w:val="Standard"/>
      </w:pPr>
    </w:p>
    <w:p w:rsidR="00D8748B" w:rsidRDefault="00D8748B" w:rsidP="00D8748B">
      <w:pPr>
        <w:pStyle w:val="Nagwek1"/>
        <w:pageBreakBefore/>
      </w:pPr>
      <w:r>
        <w:lastRenderedPageBreak/>
        <w:t>Konfiguracja</w:t>
      </w:r>
    </w:p>
    <w:p w:rsidR="00D8748B" w:rsidRDefault="00D8748B" w:rsidP="00D8748B">
      <w:pPr>
        <w:pStyle w:val="Standard"/>
        <w:jc w:val="both"/>
      </w:pPr>
      <w:r>
        <w:t xml:space="preserve"> </w:t>
      </w:r>
      <w:r>
        <w:tab/>
        <w:t>Wykorzystanym szkieletem tworzenia aplikacji jest Spring Framework. Dzięki implementacji zasady odwrócenia sterowania („</w:t>
      </w:r>
      <w:proofErr w:type="spellStart"/>
      <w:r>
        <w:t>Inversion</w:t>
      </w:r>
      <w:proofErr w:type="spellEnd"/>
      <w:r>
        <w:t xml:space="preserve">-of-Control”) pozwala na szybkie i prostsze składanie aplikacji poprzez konfigurację w pliku </w:t>
      </w:r>
      <w:r>
        <w:rPr>
          <w:i/>
        </w:rPr>
        <w:t>app.config.xml</w:t>
      </w:r>
      <w:r>
        <w:t>.</w:t>
      </w:r>
    </w:p>
    <w:p w:rsidR="00D8748B" w:rsidRDefault="00D8748B" w:rsidP="00D8748B">
      <w:pPr>
        <w:pStyle w:val="Standard"/>
        <w:jc w:val="both"/>
      </w:pP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D265C" wp14:editId="483579E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449445" cy="3486150"/>
                <wp:effectExtent l="0" t="0" r="27305" b="19050"/>
                <wp:wrapNone/>
                <wp:docPr id="11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9960" cy="348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8748B" w:rsidRDefault="00D8748B" w:rsidP="00D874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&lt;bean class="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stockfortuneteller.app.Main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:rsidR="00D8748B" w:rsidRDefault="00D8748B" w:rsidP="00D874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&lt;property name="tasks"&gt;</w:t>
                            </w:r>
                          </w:p>
                          <w:p w:rsidR="00D8748B" w:rsidRDefault="00D8748B" w:rsidP="00D874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&lt;list&gt;</w:t>
                            </w:r>
                          </w:p>
                          <w:p w:rsidR="00D8748B" w:rsidRDefault="00D8748B" w:rsidP="00D874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&lt;ref bean="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stockStemmerCSVBuilder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 /&gt;</w:t>
                            </w:r>
                          </w:p>
                          <w:p w:rsidR="00D8748B" w:rsidRDefault="00D8748B" w:rsidP="00D874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&lt;ref bean="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stockWekaARFFBuilder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"/&gt;</w:t>
                            </w:r>
                          </w:p>
                          <w:p w:rsidR="00D8748B" w:rsidRDefault="00D8748B" w:rsidP="00D874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&lt;!--&lt;ref bean="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stockWekaBuilder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"/&gt;--&gt;</w:t>
                            </w:r>
                          </w:p>
                          <w:p w:rsidR="00D8748B" w:rsidRDefault="00D8748B" w:rsidP="00D874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&lt;ref bean="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stockWekaHierarchicalClusterBuilder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"/&gt;</w:t>
                            </w:r>
                          </w:p>
                          <w:p w:rsidR="00D8748B" w:rsidRDefault="00D8748B" w:rsidP="00D874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&lt;!--&lt;ref bean="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stockWekaSimpleKBuilder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"/&gt;--&gt;</w:t>
                            </w:r>
                          </w:p>
                          <w:p w:rsidR="00D8748B" w:rsidRDefault="00D8748B" w:rsidP="00D874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&lt;!--&lt;ref bean="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dataSplitter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" /&gt;--&gt;   </w:t>
                            </w:r>
                          </w:p>
                          <w:p w:rsidR="00D8748B" w:rsidRDefault="00D8748B" w:rsidP="00D874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&lt;!--&lt;ref bean="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modelBuilder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" /&gt;--&gt;     </w:t>
                            </w:r>
                          </w:p>
                          <w:p w:rsidR="00D8748B" w:rsidRDefault="00D8748B" w:rsidP="00D874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&lt;/list&gt;</w:t>
                            </w:r>
                          </w:p>
                          <w:p w:rsidR="00D8748B" w:rsidRDefault="00D8748B" w:rsidP="00D874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&lt;/property&gt;</w:t>
                            </w:r>
                          </w:p>
                          <w:p w:rsidR="00D8748B" w:rsidRDefault="00D8748B" w:rsidP="00D8748B"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&lt;/bean&gt;</w:t>
                            </w:r>
                          </w:p>
                        </w:txbxContent>
                      </wps:txbx>
                      <wps:bodyPr vert="horz" lIns="91440" tIns="45720" rIns="91440" bIns="4572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0;width:350.35pt;height:274.5pt;z-index:251660288;visibility:visible;mso-wrap-style:square;mso-height-percent:0;mso-wrap-distance-left:9pt;mso-wrap-distance-top:0;mso-wrap-distance-right:9pt;mso-wrap-distance-bottom:0;mso-position-horizontal:center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" strokeweight=".26mm">
                <v:textbox>
                  <w:txbxContent>
                    <w:p w:rsidR="00D8748B" w:rsidRDefault="00D8748B" w:rsidP="00D874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&lt;bean class="</w:t>
                      </w:r>
                      <w:proofErr w:type="spellStart"/>
                      <w:r>
                        <w:rPr>
                          <w:lang w:val="en-US"/>
                        </w:rPr>
                        <w:t>stockfortuneteller.app.Main</w:t>
                      </w:r>
                      <w:proofErr w:type="spellEnd"/>
                      <w:r>
                        <w:rPr>
                          <w:lang w:val="en-US"/>
                        </w:rPr>
                        <w:t>"&gt;</w:t>
                      </w:r>
                    </w:p>
                    <w:p w:rsidR="00D8748B" w:rsidRDefault="00D8748B" w:rsidP="00D874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&lt;property name="tasks"&gt;</w:t>
                      </w:r>
                    </w:p>
                    <w:p w:rsidR="00D8748B" w:rsidRDefault="00D8748B" w:rsidP="00D874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&lt;list&gt;</w:t>
                      </w:r>
                    </w:p>
                    <w:p w:rsidR="00D8748B" w:rsidRDefault="00D8748B" w:rsidP="00D874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&lt;ref bean="</w:t>
                      </w:r>
                      <w:proofErr w:type="spellStart"/>
                      <w:r>
                        <w:rPr>
                          <w:lang w:val="en-US"/>
                        </w:rPr>
                        <w:t>stockStemmerCSVBuilder</w:t>
                      </w:r>
                      <w:proofErr w:type="spellEnd"/>
                      <w:r>
                        <w:rPr>
                          <w:lang w:val="en-US"/>
                        </w:rPr>
                        <w:t>" /&gt;</w:t>
                      </w:r>
                    </w:p>
                    <w:p w:rsidR="00D8748B" w:rsidRDefault="00D8748B" w:rsidP="00D874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&lt;ref bean="</w:t>
                      </w:r>
                      <w:proofErr w:type="spellStart"/>
                      <w:r>
                        <w:rPr>
                          <w:lang w:val="en-US"/>
                        </w:rPr>
                        <w:t>stockWekaARFFBuilder</w:t>
                      </w:r>
                      <w:proofErr w:type="spellEnd"/>
                      <w:r>
                        <w:rPr>
                          <w:lang w:val="en-US"/>
                        </w:rPr>
                        <w:t>"/&gt;</w:t>
                      </w:r>
                    </w:p>
                    <w:p w:rsidR="00D8748B" w:rsidRDefault="00D8748B" w:rsidP="00D874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&lt;!--&lt;ref bean="</w:t>
                      </w:r>
                      <w:proofErr w:type="spellStart"/>
                      <w:r>
                        <w:rPr>
                          <w:lang w:val="en-US"/>
                        </w:rPr>
                        <w:t>stockWekaBuilder</w:t>
                      </w:r>
                      <w:proofErr w:type="spellEnd"/>
                      <w:r>
                        <w:rPr>
                          <w:lang w:val="en-US"/>
                        </w:rPr>
                        <w:t>"/&gt;--&gt;</w:t>
                      </w:r>
                    </w:p>
                    <w:p w:rsidR="00D8748B" w:rsidRDefault="00D8748B" w:rsidP="00D874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&lt;ref bean="</w:t>
                      </w:r>
                      <w:proofErr w:type="spellStart"/>
                      <w:r>
                        <w:rPr>
                          <w:lang w:val="en-US"/>
                        </w:rPr>
                        <w:t>stockWekaHierarchicalClusterBuilder</w:t>
                      </w:r>
                      <w:proofErr w:type="spellEnd"/>
                      <w:r>
                        <w:rPr>
                          <w:lang w:val="en-US"/>
                        </w:rPr>
                        <w:t>"/&gt;</w:t>
                      </w:r>
                    </w:p>
                    <w:p w:rsidR="00D8748B" w:rsidRDefault="00D8748B" w:rsidP="00D874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&lt;!--&lt;ref bean="</w:t>
                      </w:r>
                      <w:proofErr w:type="spellStart"/>
                      <w:r>
                        <w:rPr>
                          <w:lang w:val="en-US"/>
                        </w:rPr>
                        <w:t>stockWekaSimpleKBuilder</w:t>
                      </w:r>
                      <w:proofErr w:type="spellEnd"/>
                      <w:r>
                        <w:rPr>
                          <w:lang w:val="en-US"/>
                        </w:rPr>
                        <w:t>"/&gt;--&gt;</w:t>
                      </w:r>
                    </w:p>
                    <w:p w:rsidR="00D8748B" w:rsidRDefault="00D8748B" w:rsidP="00D874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&lt;!--&lt;ref bean="</w:t>
                      </w:r>
                      <w:proofErr w:type="spellStart"/>
                      <w:r>
                        <w:rPr>
                          <w:lang w:val="en-US"/>
                        </w:rPr>
                        <w:t>dataSplitter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" /&gt;--&gt;   </w:t>
                      </w:r>
                    </w:p>
                    <w:p w:rsidR="00D8748B" w:rsidRDefault="00D8748B" w:rsidP="00D874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&lt;!--&lt;ref bean="</w:t>
                      </w:r>
                      <w:proofErr w:type="spellStart"/>
                      <w:r>
                        <w:rPr>
                          <w:lang w:val="en-US"/>
                        </w:rPr>
                        <w:t>modelBuilder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" /&gt;--&gt;     </w:t>
                      </w:r>
                    </w:p>
                    <w:p w:rsidR="00D8748B" w:rsidRDefault="00D8748B" w:rsidP="00D874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&lt;/list&gt;</w:t>
                      </w:r>
                    </w:p>
                    <w:p w:rsidR="00D8748B" w:rsidRDefault="00D8748B" w:rsidP="00D874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&lt;/property&gt;</w:t>
                      </w:r>
                    </w:p>
                    <w:p w:rsidR="00D8748B" w:rsidRDefault="00D8748B" w:rsidP="00D8748B"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t>&lt;/bean&gt;</w:t>
                      </w:r>
                    </w:p>
                  </w:txbxContent>
                </v:textbox>
              </v:shape>
            </w:pict>
          </mc:Fallback>
        </mc:AlternateContent>
      </w:r>
    </w:p>
    <w:p w:rsidR="00D8748B" w:rsidRDefault="00D8748B" w:rsidP="00D8748B">
      <w:pPr>
        <w:pStyle w:val="Standard"/>
        <w:jc w:val="both"/>
      </w:pPr>
    </w:p>
    <w:p w:rsidR="00D8748B" w:rsidRDefault="00D8748B" w:rsidP="00D8748B">
      <w:pPr>
        <w:pStyle w:val="Standard"/>
        <w:jc w:val="both"/>
      </w:pPr>
    </w:p>
    <w:p w:rsidR="00D8748B" w:rsidRDefault="00D8748B" w:rsidP="00D8748B">
      <w:pPr>
        <w:pStyle w:val="Standard"/>
        <w:jc w:val="both"/>
      </w:pPr>
    </w:p>
    <w:p w:rsidR="00D8748B" w:rsidRDefault="00D8748B" w:rsidP="00D8748B">
      <w:pPr>
        <w:pStyle w:val="Standard"/>
        <w:jc w:val="both"/>
      </w:pPr>
    </w:p>
    <w:p w:rsidR="00D8748B" w:rsidRDefault="00D8748B" w:rsidP="00D8748B">
      <w:pPr>
        <w:pStyle w:val="Standard"/>
        <w:jc w:val="both"/>
      </w:pPr>
    </w:p>
    <w:p w:rsidR="00D8748B" w:rsidRDefault="00D8748B" w:rsidP="00D8748B">
      <w:pPr>
        <w:pStyle w:val="Standard"/>
        <w:jc w:val="both"/>
      </w:pPr>
    </w:p>
    <w:p w:rsidR="00D8748B" w:rsidRDefault="00D8748B" w:rsidP="00D8748B">
      <w:pPr>
        <w:pStyle w:val="Standard"/>
        <w:jc w:val="both"/>
      </w:pPr>
    </w:p>
    <w:p w:rsidR="00D8748B" w:rsidRDefault="00D8748B" w:rsidP="00D8748B">
      <w:pPr>
        <w:pStyle w:val="Standard"/>
        <w:jc w:val="both"/>
      </w:pPr>
    </w:p>
    <w:p w:rsidR="00D8748B" w:rsidRDefault="00D8748B" w:rsidP="00D8748B">
      <w:pPr>
        <w:pStyle w:val="Standard"/>
        <w:jc w:val="both"/>
      </w:pPr>
    </w:p>
    <w:p w:rsidR="00D8748B" w:rsidRDefault="00D8748B" w:rsidP="00D8748B">
      <w:pPr>
        <w:pStyle w:val="Standard"/>
        <w:jc w:val="both"/>
      </w:pPr>
    </w:p>
    <w:p w:rsidR="00D8748B" w:rsidRDefault="00D8748B" w:rsidP="00D8748B">
      <w:pPr>
        <w:pStyle w:val="Standard"/>
        <w:jc w:val="both"/>
      </w:pP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A982F" wp14:editId="4D5D00D1">
                <wp:simplePos x="0" y="0"/>
                <wp:positionH relativeFrom="column">
                  <wp:posOffset>290195</wp:posOffset>
                </wp:positionH>
                <wp:positionV relativeFrom="paragraph">
                  <wp:posOffset>158115</wp:posOffset>
                </wp:positionV>
                <wp:extent cx="5057140" cy="1249045"/>
                <wp:effectExtent l="0" t="0" r="10160" b="27305"/>
                <wp:wrapNone/>
                <wp:docPr id="12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140" cy="1249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8748B" w:rsidRDefault="00D8748B" w:rsidP="00D874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&lt;bean id="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stockWekaHierarchicalClusterBuilder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 class="stockfortuneteller.data.StockWekaHierarchicalClusterBuilder"&gt;</w:t>
                            </w:r>
                          </w:p>
                          <w:p w:rsidR="00D8748B" w:rsidRDefault="00D8748B" w:rsidP="00D874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&lt;property name="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arffFileName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 value="data/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info.arff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"/&gt;</w:t>
                            </w:r>
                          </w:p>
                          <w:p w:rsidR="00D8748B" w:rsidRDefault="00D8748B" w:rsidP="00D874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&lt;property name="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csvResultFileName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 value="${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dataDir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}/result"/&gt;</w:t>
                            </w:r>
                          </w:p>
                          <w:p w:rsidR="00D8748B" w:rsidRPr="00D8748B" w:rsidRDefault="00D8748B" w:rsidP="00D874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D8748B">
                              <w:rPr>
                                <w:lang w:val="en-US"/>
                              </w:rPr>
                              <w:t>&lt;property name="</w:t>
                            </w:r>
                            <w:proofErr w:type="spellStart"/>
                            <w:r w:rsidRPr="00D8748B">
                              <w:rPr>
                                <w:lang w:val="en-US"/>
                              </w:rPr>
                              <w:t>numberOfClusters</w:t>
                            </w:r>
                            <w:proofErr w:type="spellEnd"/>
                            <w:r w:rsidRPr="00D8748B">
                              <w:rPr>
                                <w:lang w:val="en-US"/>
                              </w:rPr>
                              <w:t>" value="60"/&gt;</w:t>
                            </w:r>
                          </w:p>
                          <w:p w:rsidR="00D8748B" w:rsidRPr="00D8748B" w:rsidRDefault="00D8748B" w:rsidP="00D8748B">
                            <w:pPr>
                              <w:rPr>
                                <w:lang w:val="en-US"/>
                              </w:rPr>
                            </w:pPr>
                            <w:r w:rsidRPr="00D8748B">
                              <w:rPr>
                                <w:lang w:val="en-US"/>
                              </w:rPr>
                              <w:t xml:space="preserve">    &lt;/bean&gt;</w:t>
                            </w:r>
                          </w:p>
                        </w:txbxContent>
                      </wps:txbx>
                      <wps:bodyPr vert="horz" lIns="91440" tIns="45720" rIns="91440" bIns="45720" compatLnSpc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1" o:spid="_x0000_s1027" type="#_x0000_t202" style="position:absolute;left:0;text-align:left;margin-left:22.85pt;margin-top:12.45pt;width:398.2pt;height:9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" strokeweight=".26mm">
                <v:textbox>
                  <w:txbxContent>
                    <w:p w:rsidR="00D8748B" w:rsidRDefault="00D8748B" w:rsidP="00D874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&lt;bean id="</w:t>
                      </w:r>
                      <w:proofErr w:type="spellStart"/>
                      <w:r>
                        <w:rPr>
                          <w:lang w:val="en-US"/>
                        </w:rPr>
                        <w:t>stockWekaHierarchicalClusterBuilder</w:t>
                      </w:r>
                      <w:proofErr w:type="spellEnd"/>
                      <w:r>
                        <w:rPr>
                          <w:lang w:val="en-US"/>
                        </w:rPr>
                        <w:t>" class="stockfortuneteller.data.StockWekaHierarchicalClusterBuilder"&gt;</w:t>
                      </w:r>
                    </w:p>
                    <w:p w:rsidR="00D8748B" w:rsidRDefault="00D8748B" w:rsidP="00D874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&lt;property name="</w:t>
                      </w:r>
                      <w:proofErr w:type="spellStart"/>
                      <w:r>
                        <w:rPr>
                          <w:lang w:val="en-US"/>
                        </w:rPr>
                        <w:t>arffFileName</w:t>
                      </w:r>
                      <w:proofErr w:type="spellEnd"/>
                      <w:r>
                        <w:rPr>
                          <w:lang w:val="en-US"/>
                        </w:rPr>
                        <w:t>" value="data/</w:t>
                      </w:r>
                      <w:proofErr w:type="spellStart"/>
                      <w:r>
                        <w:rPr>
                          <w:lang w:val="en-US"/>
                        </w:rPr>
                        <w:t>info.arff</w:t>
                      </w:r>
                      <w:proofErr w:type="spellEnd"/>
                      <w:r>
                        <w:rPr>
                          <w:lang w:val="en-US"/>
                        </w:rPr>
                        <w:t>"/&gt;</w:t>
                      </w:r>
                    </w:p>
                    <w:p w:rsidR="00D8748B" w:rsidRDefault="00D8748B" w:rsidP="00D874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&lt;property name="</w:t>
                      </w:r>
                      <w:proofErr w:type="spellStart"/>
                      <w:r>
                        <w:rPr>
                          <w:lang w:val="en-US"/>
                        </w:rPr>
                        <w:t>csvResultFileName</w:t>
                      </w:r>
                      <w:proofErr w:type="spellEnd"/>
                      <w:r>
                        <w:rPr>
                          <w:lang w:val="en-US"/>
                        </w:rPr>
                        <w:t>" value="${</w:t>
                      </w:r>
                      <w:proofErr w:type="spellStart"/>
                      <w:r>
                        <w:rPr>
                          <w:lang w:val="en-US"/>
                        </w:rPr>
                        <w:t>dataDir</w:t>
                      </w:r>
                      <w:proofErr w:type="spellEnd"/>
                      <w:r>
                        <w:rPr>
                          <w:lang w:val="en-US"/>
                        </w:rPr>
                        <w:t>}/result"/&gt;</w:t>
                      </w:r>
                    </w:p>
                    <w:p w:rsidR="00D8748B" w:rsidRPr="00D8748B" w:rsidRDefault="00D8748B" w:rsidP="00D874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Pr="00D8748B">
                        <w:rPr>
                          <w:lang w:val="en-US"/>
                        </w:rPr>
                        <w:t>&lt;property name="</w:t>
                      </w:r>
                      <w:proofErr w:type="spellStart"/>
                      <w:r w:rsidRPr="00D8748B">
                        <w:rPr>
                          <w:lang w:val="en-US"/>
                        </w:rPr>
                        <w:t>numberOfClusters</w:t>
                      </w:r>
                      <w:proofErr w:type="spellEnd"/>
                      <w:r w:rsidRPr="00D8748B">
                        <w:rPr>
                          <w:lang w:val="en-US"/>
                        </w:rPr>
                        <w:t>" value="60"/&gt;</w:t>
                      </w:r>
                    </w:p>
                    <w:p w:rsidR="00D8748B" w:rsidRPr="00D8748B" w:rsidRDefault="00D8748B" w:rsidP="00D8748B">
                      <w:pPr>
                        <w:rPr>
                          <w:lang w:val="en-US"/>
                        </w:rPr>
                      </w:pPr>
                      <w:r w:rsidRPr="00D8748B">
                        <w:rPr>
                          <w:lang w:val="en-US"/>
                        </w:rPr>
                        <w:t xml:space="preserve">    &lt;/bean&gt;</w:t>
                      </w:r>
                    </w:p>
                  </w:txbxContent>
                </v:textbox>
              </v:shape>
            </w:pict>
          </mc:Fallback>
        </mc:AlternateContent>
      </w:r>
    </w:p>
    <w:p w:rsidR="00D8748B" w:rsidRDefault="00D8748B" w:rsidP="00D8748B">
      <w:pPr>
        <w:pStyle w:val="Standard"/>
        <w:jc w:val="both"/>
      </w:pPr>
    </w:p>
    <w:p w:rsidR="00D8748B" w:rsidRDefault="00D8748B" w:rsidP="00D8748B">
      <w:pPr>
        <w:pStyle w:val="Standard"/>
        <w:jc w:val="both"/>
      </w:pPr>
    </w:p>
    <w:p w:rsidR="00D8748B" w:rsidRDefault="00D8748B" w:rsidP="00D8748B">
      <w:pPr>
        <w:pStyle w:val="Standard"/>
        <w:jc w:val="both"/>
      </w:pPr>
    </w:p>
    <w:p w:rsidR="00D8748B" w:rsidRDefault="00D8748B" w:rsidP="00D8748B">
      <w:pPr>
        <w:pStyle w:val="Standard"/>
        <w:jc w:val="both"/>
      </w:pPr>
    </w:p>
    <w:p w:rsidR="00A84829" w:rsidRDefault="00D8748B" w:rsidP="00D8748B">
      <w:pPr>
        <w:pStyle w:val="Standard"/>
        <w:jc w:val="both"/>
      </w:pPr>
      <w:r>
        <w:t xml:space="preserve">Aplikacja składa się z wielu narzędzi pomocniczych, wykonujących poszczególne etapy przetwarzania. Właściwość </w:t>
      </w:r>
      <w:r>
        <w:t>&lt;</w:t>
      </w:r>
      <w:proofErr w:type="spellStart"/>
      <w:r w:rsidRPr="00D8748B">
        <w:rPr>
          <w:i/>
        </w:rPr>
        <w:t>tasks</w:t>
      </w:r>
      <w:proofErr w:type="spellEnd"/>
      <w:r>
        <w:t>&gt;</w:t>
      </w:r>
      <w:r>
        <w:t xml:space="preserve"> obiektu </w:t>
      </w:r>
      <w:proofErr w:type="spellStart"/>
      <w:r>
        <w:t>Main</w:t>
      </w:r>
      <w:proofErr w:type="spellEnd"/>
      <w:r>
        <w:t xml:space="preserve"> pozwala podać listę narzędzi użytych przy konkretnym uruchomieniu aplikacji. </w:t>
      </w:r>
      <w:r w:rsidR="00A84829">
        <w:t xml:space="preserve">Dzięki temu rozwiązaniu niektóre etapy (takie jak pobranie danych z </w:t>
      </w:r>
      <w:proofErr w:type="spellStart"/>
      <w:r w:rsidR="00A84829">
        <w:t>internetu</w:t>
      </w:r>
      <w:proofErr w:type="spellEnd"/>
      <w:r w:rsidR="00A84829">
        <w:t>, czy zbudowanie zbiorów trenującego oraz testowego) można wykonać tylko raz i na wyprodukowanych danych uruchamiać pozostałe narzędzia.</w:t>
      </w:r>
    </w:p>
    <w:p w:rsidR="00D8748B" w:rsidRDefault="00A84829" w:rsidP="00D8748B">
      <w:pPr>
        <w:pStyle w:val="Standard"/>
        <w:jc w:val="both"/>
      </w:pPr>
      <w:r>
        <w:tab/>
        <w:t>Ponadto plik konfiguracyjny zawiera definicje wszystkich obiektów używanych w programie i pozwala dowolnie modyfikować ich właściwości.</w:t>
      </w:r>
    </w:p>
    <w:p w:rsidR="00D8748B" w:rsidRDefault="00D8748B" w:rsidP="00D8748B">
      <w:pPr>
        <w:pStyle w:val="Standard"/>
        <w:jc w:val="both"/>
      </w:pPr>
    </w:p>
    <w:p w:rsidR="00115ECA" w:rsidRDefault="002A7133" w:rsidP="00D8748B">
      <w:pPr>
        <w:pStyle w:val="Nagwek1"/>
        <w:pageBreakBefore/>
        <w:jc w:val="both"/>
      </w:pPr>
      <w:r>
        <w:lastRenderedPageBreak/>
        <w:t>Zebranie i przetwarzanie danych</w:t>
      </w:r>
    </w:p>
    <w:p w:rsidR="00115ECA" w:rsidRDefault="002A7133" w:rsidP="00D8748B">
      <w:pPr>
        <w:jc w:val="center"/>
      </w:pPr>
      <w:r>
        <w:rPr>
          <w:noProof/>
          <w:lang w:eastAsia="pl-PL" w:bidi="ar-SA"/>
        </w:rPr>
        <mc:AlternateContent>
          <mc:Choice Requires="wpg">
            <w:drawing>
              <wp:inline distT="0" distB="0" distL="0" distR="0" wp14:anchorId="0EE71E80" wp14:editId="5389D829">
                <wp:extent cx="2116800" cy="4381501"/>
                <wp:effectExtent l="0" t="0" r="17145" b="19050"/>
                <wp:docPr id="1" name="Diagram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6800" cy="4381501"/>
                          <a:chOff x="0" y="0"/>
                          <a:chExt cx="2116800" cy="4617821"/>
                        </a:xfrm>
                      </wpg:grpSpPr>
                      <wps:wsp>
                        <wps:cNvPr id="2" name="Dowolny kształt 2"/>
                        <wps:cNvSpPr/>
                        <wps:spPr>
                          <a:xfrm>
                            <a:off x="16560" y="0"/>
                            <a:ext cx="2100240" cy="63828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00138"/>
                              <a:gd name="f7" fmla="val 638142"/>
                              <a:gd name="f8" fmla="val 63814"/>
                              <a:gd name="f9" fmla="val 28571"/>
                              <a:gd name="f10" fmla="val 2036324"/>
                              <a:gd name="f11" fmla="val 2071567"/>
                              <a:gd name="f12" fmla="val 574328"/>
                              <a:gd name="f13" fmla="val 609571"/>
                              <a:gd name="f14" fmla="+- 0 0 0"/>
                              <a:gd name="f15" fmla="*/ f3 1 2100138"/>
                              <a:gd name="f16" fmla="*/ f4 1 638142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2100138"/>
                              <a:gd name="f25" fmla="*/ f21 1 638142"/>
                              <a:gd name="f26" fmla="*/ 0 f22 1"/>
                              <a:gd name="f27" fmla="*/ 63814 f21 1"/>
                              <a:gd name="f28" fmla="*/ 63814 f22 1"/>
                              <a:gd name="f29" fmla="*/ 0 f21 1"/>
                              <a:gd name="f30" fmla="*/ 2036324 f22 1"/>
                              <a:gd name="f31" fmla="*/ 2100138 f22 1"/>
                              <a:gd name="f32" fmla="*/ 574328 f21 1"/>
                              <a:gd name="f33" fmla="*/ 638142 f21 1"/>
                              <a:gd name="f34" fmla="+- f23 0 f1"/>
                              <a:gd name="f35" fmla="*/ f26 1 2100138"/>
                              <a:gd name="f36" fmla="*/ f27 1 638142"/>
                              <a:gd name="f37" fmla="*/ f28 1 2100138"/>
                              <a:gd name="f38" fmla="*/ f29 1 638142"/>
                              <a:gd name="f39" fmla="*/ f30 1 2100138"/>
                              <a:gd name="f40" fmla="*/ f31 1 2100138"/>
                              <a:gd name="f41" fmla="*/ f32 1 638142"/>
                              <a:gd name="f42" fmla="*/ f33 1 638142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2100138" h="638142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 w="255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15ECA" w:rsidRDefault="002A7133">
                              <w:pPr>
                                <w:spacing w:after="140" w:line="216" w:lineRule="auto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kern w:val="3"/>
                                  <w:sz w:val="32"/>
                                  <w:szCs w:val="32"/>
                                </w:rPr>
                                <w:t>1. Pobranie danych</w:t>
                              </w:r>
                            </w:p>
                          </w:txbxContent>
                        </wps:txbx>
                        <wps:bodyPr vert="horz" wrap="square" lIns="79200" tIns="79200" rIns="79200" bIns="79200" anchor="ctr" anchorCtr="1" compatLnSpc="0"/>
                      </wps:wsp>
                      <wps:wsp>
                        <wps:cNvPr id="3" name="Dowolny kształt 3"/>
                        <wps:cNvSpPr/>
                        <wps:spPr>
                          <a:xfrm rot="59400">
                            <a:off x="914847" y="678104"/>
                            <a:ext cx="287280" cy="2397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39748"/>
                              <a:gd name="f7" fmla="val 287164"/>
                              <a:gd name="f8" fmla="val 191798"/>
                              <a:gd name="f9" fmla="val 1"/>
                              <a:gd name="f10" fmla="val 143582"/>
                              <a:gd name="f11" fmla="val 119874"/>
                              <a:gd name="f12" fmla="val 287163"/>
                              <a:gd name="f13" fmla="val 47950"/>
                              <a:gd name="f14" fmla="+- 0 0 0"/>
                              <a:gd name="f15" fmla="*/ f3 1 239748"/>
                              <a:gd name="f16" fmla="*/ f4 1 287164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239748"/>
                              <a:gd name="f25" fmla="*/ f21 1 287164"/>
                              <a:gd name="f26" fmla="*/ 0 f22 1"/>
                              <a:gd name="f27" fmla="*/ 57433 f21 1"/>
                              <a:gd name="f28" fmla="*/ 119874 f22 1"/>
                              <a:gd name="f29" fmla="*/ 0 f21 1"/>
                              <a:gd name="f30" fmla="*/ 239748 f22 1"/>
                              <a:gd name="f31" fmla="*/ 143582 f21 1"/>
                              <a:gd name="f32" fmla="*/ 287164 f21 1"/>
                              <a:gd name="f33" fmla="*/ 229731 f21 1"/>
                              <a:gd name="f34" fmla="+- f23 0 f1"/>
                              <a:gd name="f35" fmla="*/ f26 1 239748"/>
                              <a:gd name="f36" fmla="*/ f27 1 287164"/>
                              <a:gd name="f37" fmla="*/ f28 1 239748"/>
                              <a:gd name="f38" fmla="*/ f29 1 287164"/>
                              <a:gd name="f39" fmla="*/ f30 1 239748"/>
                              <a:gd name="f40" fmla="*/ f31 1 287164"/>
                              <a:gd name="f41" fmla="*/ f32 1 287164"/>
                              <a:gd name="f42" fmla="*/ f33 1 287164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5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6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4"/>
                              </a:cxn>
                              <a:cxn ang="f34">
                                <a:pos x="f61" y="f65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6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239748" h="287164">
                                <a:moveTo>
                                  <a:pt x="f8" y="f9"/>
                                </a:moveTo>
                                <a:lnTo>
                                  <a:pt x="f8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3" y="f10"/>
                                </a:lnTo>
                                <a:lnTo>
                                  <a:pt x="f13" y="f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115ECA" w:rsidRDefault="00115ECA"/>
                          </w:txbxContent>
                        </wps:txbx>
                        <wps:bodyPr vert="horz" wrap="square" lIns="57960" tIns="0" rIns="57960" bIns="71640" anchor="ctr" anchorCtr="1" compatLnSpc="0"/>
                      </wps:wsp>
                      <wps:wsp>
                        <wps:cNvPr id="4" name="Dowolny kształt 4"/>
                        <wps:cNvSpPr/>
                        <wps:spPr>
                          <a:xfrm>
                            <a:off x="0" y="957600"/>
                            <a:ext cx="2100240" cy="63828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00138"/>
                              <a:gd name="f7" fmla="val 638142"/>
                              <a:gd name="f8" fmla="val 63814"/>
                              <a:gd name="f9" fmla="val 28571"/>
                              <a:gd name="f10" fmla="val 2036324"/>
                              <a:gd name="f11" fmla="val 2071567"/>
                              <a:gd name="f12" fmla="val 574328"/>
                              <a:gd name="f13" fmla="val 609571"/>
                              <a:gd name="f14" fmla="+- 0 0 0"/>
                              <a:gd name="f15" fmla="*/ f3 1 2100138"/>
                              <a:gd name="f16" fmla="*/ f4 1 638142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2100138"/>
                              <a:gd name="f25" fmla="*/ f21 1 638142"/>
                              <a:gd name="f26" fmla="*/ 0 f22 1"/>
                              <a:gd name="f27" fmla="*/ 63814 f21 1"/>
                              <a:gd name="f28" fmla="*/ 63814 f22 1"/>
                              <a:gd name="f29" fmla="*/ 0 f21 1"/>
                              <a:gd name="f30" fmla="*/ 2036324 f22 1"/>
                              <a:gd name="f31" fmla="*/ 2100138 f22 1"/>
                              <a:gd name="f32" fmla="*/ 574328 f21 1"/>
                              <a:gd name="f33" fmla="*/ 638142 f21 1"/>
                              <a:gd name="f34" fmla="+- f23 0 f1"/>
                              <a:gd name="f35" fmla="*/ f26 1 2100138"/>
                              <a:gd name="f36" fmla="*/ f27 1 638142"/>
                              <a:gd name="f37" fmla="*/ f28 1 2100138"/>
                              <a:gd name="f38" fmla="*/ f29 1 638142"/>
                              <a:gd name="f39" fmla="*/ f30 1 2100138"/>
                              <a:gd name="f40" fmla="*/ f31 1 2100138"/>
                              <a:gd name="f41" fmla="*/ f32 1 638142"/>
                              <a:gd name="f42" fmla="*/ f33 1 638142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2100138" h="638142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B59"/>
                          </a:solidFill>
                          <a:ln w="255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15ECA" w:rsidRDefault="002A7133">
                              <w:pPr>
                                <w:spacing w:after="140" w:line="216" w:lineRule="auto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kern w:val="3"/>
                                  <w:sz w:val="32"/>
                                  <w:szCs w:val="32"/>
                                </w:rPr>
                                <w:t xml:space="preserve">2.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FFFFF"/>
                                  <w:kern w:val="3"/>
                                  <w:sz w:val="32"/>
                                  <w:szCs w:val="32"/>
                                </w:rPr>
                                <w:t>Stemming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79200" tIns="79200" rIns="79200" bIns="79200" anchor="ctr" anchorCtr="1" compatLnSpc="0"/>
                      </wps:wsp>
                      <wps:wsp>
                        <wps:cNvPr id="5" name="Dowolny kształt 5"/>
                        <wps:cNvSpPr/>
                        <wps:spPr>
                          <a:xfrm>
                            <a:off x="906839" y="1635839"/>
                            <a:ext cx="287280" cy="2397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39303"/>
                              <a:gd name="f7" fmla="val 287164"/>
                              <a:gd name="f8" fmla="val 191442"/>
                              <a:gd name="f9" fmla="val 1"/>
                              <a:gd name="f10" fmla="val 143583"/>
                              <a:gd name="f11" fmla="val 119652"/>
                              <a:gd name="f12" fmla="val 287163"/>
                              <a:gd name="f13" fmla="val 47861"/>
                              <a:gd name="f14" fmla="+- 0 0 0"/>
                              <a:gd name="f15" fmla="*/ f3 1 239303"/>
                              <a:gd name="f16" fmla="*/ f4 1 287164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239303"/>
                              <a:gd name="f25" fmla="*/ f21 1 287164"/>
                              <a:gd name="f26" fmla="*/ 0 f22 1"/>
                              <a:gd name="f27" fmla="*/ 57433 f21 1"/>
                              <a:gd name="f28" fmla="*/ 119652 f22 1"/>
                              <a:gd name="f29" fmla="*/ 0 f21 1"/>
                              <a:gd name="f30" fmla="*/ 239303 f22 1"/>
                              <a:gd name="f31" fmla="*/ 143582 f21 1"/>
                              <a:gd name="f32" fmla="*/ 287164 f21 1"/>
                              <a:gd name="f33" fmla="*/ 229731 f21 1"/>
                              <a:gd name="f34" fmla="+- f23 0 f1"/>
                              <a:gd name="f35" fmla="*/ f26 1 239303"/>
                              <a:gd name="f36" fmla="*/ f27 1 287164"/>
                              <a:gd name="f37" fmla="*/ f28 1 239303"/>
                              <a:gd name="f38" fmla="*/ f29 1 287164"/>
                              <a:gd name="f39" fmla="*/ f30 1 239303"/>
                              <a:gd name="f40" fmla="*/ f31 1 287164"/>
                              <a:gd name="f41" fmla="*/ f32 1 287164"/>
                              <a:gd name="f42" fmla="*/ f33 1 287164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5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6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4"/>
                              </a:cxn>
                              <a:cxn ang="f34">
                                <a:pos x="f61" y="f65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6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239303" h="287164">
                                <a:moveTo>
                                  <a:pt x="f8" y="f9"/>
                                </a:moveTo>
                                <a:lnTo>
                                  <a:pt x="f8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3" y="f10"/>
                                </a:lnTo>
                                <a:lnTo>
                                  <a:pt x="f13" y="f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B59"/>
                          </a:solidFill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115ECA" w:rsidRDefault="00115ECA"/>
                          </w:txbxContent>
                        </wps:txbx>
                        <wps:bodyPr vert="horz" wrap="square" lIns="57960" tIns="0" rIns="57960" bIns="71640" anchor="ctr" anchorCtr="1" compatLnSpc="0"/>
                      </wps:wsp>
                      <wps:wsp>
                        <wps:cNvPr id="6" name="Dowolny kształt 6"/>
                        <wps:cNvSpPr/>
                        <wps:spPr>
                          <a:xfrm>
                            <a:off x="0" y="1914479"/>
                            <a:ext cx="2100240" cy="63828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00138"/>
                              <a:gd name="f7" fmla="val 638142"/>
                              <a:gd name="f8" fmla="val 63814"/>
                              <a:gd name="f9" fmla="val 28571"/>
                              <a:gd name="f10" fmla="val 2036324"/>
                              <a:gd name="f11" fmla="val 2071567"/>
                              <a:gd name="f12" fmla="val 574328"/>
                              <a:gd name="f13" fmla="val 609571"/>
                              <a:gd name="f14" fmla="+- 0 0 0"/>
                              <a:gd name="f15" fmla="*/ f3 1 2100138"/>
                              <a:gd name="f16" fmla="*/ f4 1 638142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2100138"/>
                              <a:gd name="f25" fmla="*/ f21 1 638142"/>
                              <a:gd name="f26" fmla="*/ 0 f22 1"/>
                              <a:gd name="f27" fmla="*/ 63814 f21 1"/>
                              <a:gd name="f28" fmla="*/ 63814 f22 1"/>
                              <a:gd name="f29" fmla="*/ 0 f21 1"/>
                              <a:gd name="f30" fmla="*/ 2036324 f22 1"/>
                              <a:gd name="f31" fmla="*/ 2100138 f22 1"/>
                              <a:gd name="f32" fmla="*/ 574328 f21 1"/>
                              <a:gd name="f33" fmla="*/ 638142 f21 1"/>
                              <a:gd name="f34" fmla="+- f23 0 f1"/>
                              <a:gd name="f35" fmla="*/ f26 1 2100138"/>
                              <a:gd name="f36" fmla="*/ f27 1 638142"/>
                              <a:gd name="f37" fmla="*/ f28 1 2100138"/>
                              <a:gd name="f38" fmla="*/ f29 1 638142"/>
                              <a:gd name="f39" fmla="*/ f30 1 2100138"/>
                              <a:gd name="f40" fmla="*/ f31 1 2100138"/>
                              <a:gd name="f41" fmla="*/ f32 1 638142"/>
                              <a:gd name="f42" fmla="*/ f33 1 638142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2100138" h="638142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A2"/>
                          </a:solidFill>
                          <a:ln w="255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15ECA" w:rsidRDefault="002A7133">
                              <w:pPr>
                                <w:spacing w:after="140" w:line="216" w:lineRule="auto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kern w:val="3"/>
                                  <w:sz w:val="32"/>
                                  <w:szCs w:val="32"/>
                                </w:rPr>
                                <w:t>3. Zapis do CSV</w:t>
                              </w:r>
                            </w:p>
                          </w:txbxContent>
                        </wps:txbx>
                        <wps:bodyPr vert="horz" wrap="square" lIns="79200" tIns="79200" rIns="79200" bIns="79200" anchor="ctr" anchorCtr="1" compatLnSpc="0"/>
                      </wps:wsp>
                      <wps:wsp>
                        <wps:cNvPr id="7" name="Dowolny kształt 7"/>
                        <wps:cNvSpPr/>
                        <wps:spPr>
                          <a:xfrm>
                            <a:off x="906839" y="2593440"/>
                            <a:ext cx="287280" cy="2397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39303"/>
                              <a:gd name="f7" fmla="val 287164"/>
                              <a:gd name="f8" fmla="val 191442"/>
                              <a:gd name="f9" fmla="val 1"/>
                              <a:gd name="f10" fmla="val 143583"/>
                              <a:gd name="f11" fmla="val 119652"/>
                              <a:gd name="f12" fmla="val 287163"/>
                              <a:gd name="f13" fmla="val 47861"/>
                              <a:gd name="f14" fmla="+- 0 0 0"/>
                              <a:gd name="f15" fmla="*/ f3 1 239303"/>
                              <a:gd name="f16" fmla="*/ f4 1 287164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239303"/>
                              <a:gd name="f25" fmla="*/ f21 1 287164"/>
                              <a:gd name="f26" fmla="*/ 0 f22 1"/>
                              <a:gd name="f27" fmla="*/ 57433 f21 1"/>
                              <a:gd name="f28" fmla="*/ 119652 f22 1"/>
                              <a:gd name="f29" fmla="*/ 0 f21 1"/>
                              <a:gd name="f30" fmla="*/ 239303 f22 1"/>
                              <a:gd name="f31" fmla="*/ 143582 f21 1"/>
                              <a:gd name="f32" fmla="*/ 287164 f21 1"/>
                              <a:gd name="f33" fmla="*/ 229731 f21 1"/>
                              <a:gd name="f34" fmla="+- f23 0 f1"/>
                              <a:gd name="f35" fmla="*/ f26 1 239303"/>
                              <a:gd name="f36" fmla="*/ f27 1 287164"/>
                              <a:gd name="f37" fmla="*/ f28 1 239303"/>
                              <a:gd name="f38" fmla="*/ f29 1 287164"/>
                              <a:gd name="f39" fmla="*/ f30 1 239303"/>
                              <a:gd name="f40" fmla="*/ f31 1 287164"/>
                              <a:gd name="f41" fmla="*/ f32 1 287164"/>
                              <a:gd name="f42" fmla="*/ f33 1 287164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5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6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4"/>
                              </a:cxn>
                              <a:cxn ang="f34">
                                <a:pos x="f61" y="f65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6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239303" h="287164">
                                <a:moveTo>
                                  <a:pt x="f8" y="f9"/>
                                </a:moveTo>
                                <a:lnTo>
                                  <a:pt x="f8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3" y="f10"/>
                                </a:lnTo>
                                <a:lnTo>
                                  <a:pt x="f13" y="f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A2"/>
                          </a:solidFill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115ECA" w:rsidRDefault="00115ECA"/>
                          </w:txbxContent>
                        </wps:txbx>
                        <wps:bodyPr vert="horz" wrap="square" lIns="57960" tIns="0" rIns="57960" bIns="71640" anchor="ctr" anchorCtr="1" compatLnSpc="0"/>
                      </wps:wsp>
                      <wps:wsp>
                        <wps:cNvPr id="8" name="Dowolny kształt 8"/>
                        <wps:cNvSpPr/>
                        <wps:spPr>
                          <a:xfrm>
                            <a:off x="0" y="2872080"/>
                            <a:ext cx="2100240" cy="63828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00138"/>
                              <a:gd name="f7" fmla="val 638142"/>
                              <a:gd name="f8" fmla="val 63814"/>
                              <a:gd name="f9" fmla="val 28571"/>
                              <a:gd name="f10" fmla="val 2036324"/>
                              <a:gd name="f11" fmla="val 2071567"/>
                              <a:gd name="f12" fmla="val 574328"/>
                              <a:gd name="f13" fmla="val 609571"/>
                              <a:gd name="f14" fmla="+- 0 0 0"/>
                              <a:gd name="f15" fmla="*/ f3 1 2100138"/>
                              <a:gd name="f16" fmla="*/ f4 1 638142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2100138"/>
                              <a:gd name="f25" fmla="*/ f21 1 638142"/>
                              <a:gd name="f26" fmla="*/ 0 f22 1"/>
                              <a:gd name="f27" fmla="*/ 63814 f21 1"/>
                              <a:gd name="f28" fmla="*/ 63814 f22 1"/>
                              <a:gd name="f29" fmla="*/ 0 f21 1"/>
                              <a:gd name="f30" fmla="*/ 2036324 f22 1"/>
                              <a:gd name="f31" fmla="*/ 2100138 f22 1"/>
                              <a:gd name="f32" fmla="*/ 574328 f21 1"/>
                              <a:gd name="f33" fmla="*/ 638142 f21 1"/>
                              <a:gd name="f34" fmla="+- f23 0 f1"/>
                              <a:gd name="f35" fmla="*/ f26 1 2100138"/>
                              <a:gd name="f36" fmla="*/ f27 1 638142"/>
                              <a:gd name="f37" fmla="*/ f28 1 2100138"/>
                              <a:gd name="f38" fmla="*/ f29 1 638142"/>
                              <a:gd name="f39" fmla="*/ f30 1 2100138"/>
                              <a:gd name="f40" fmla="*/ f31 1 2100138"/>
                              <a:gd name="f41" fmla="*/ f32 1 638142"/>
                              <a:gd name="f42" fmla="*/ f33 1 638142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2100138" h="638142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/>
                          </a:solidFill>
                          <a:ln w="255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15ECA" w:rsidRDefault="002A7133">
                              <w:pPr>
                                <w:spacing w:after="140" w:line="216" w:lineRule="auto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kern w:val="3"/>
                                  <w:sz w:val="32"/>
                                  <w:szCs w:val="32"/>
                                </w:rPr>
                                <w:t>4. Konwersja do ARFF</w:t>
                              </w:r>
                            </w:p>
                          </w:txbxContent>
                        </wps:txbx>
                        <wps:bodyPr vert="horz" wrap="square" lIns="79200" tIns="79200" rIns="79200" bIns="79200" anchor="ctr" anchorCtr="1" compatLnSpc="0"/>
                      </wps:wsp>
                      <wps:wsp>
                        <wps:cNvPr id="9" name="Dowolny kształt 9"/>
                        <wps:cNvSpPr/>
                        <wps:spPr>
                          <a:xfrm>
                            <a:off x="906839" y="3550320"/>
                            <a:ext cx="287280" cy="2397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39303"/>
                              <a:gd name="f7" fmla="val 287164"/>
                              <a:gd name="f8" fmla="val 191442"/>
                              <a:gd name="f9" fmla="val 1"/>
                              <a:gd name="f10" fmla="val 143583"/>
                              <a:gd name="f11" fmla="val 119652"/>
                              <a:gd name="f12" fmla="val 287163"/>
                              <a:gd name="f13" fmla="val 47861"/>
                              <a:gd name="f14" fmla="+- 0 0 0"/>
                              <a:gd name="f15" fmla="*/ f3 1 239303"/>
                              <a:gd name="f16" fmla="*/ f4 1 287164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239303"/>
                              <a:gd name="f25" fmla="*/ f21 1 287164"/>
                              <a:gd name="f26" fmla="*/ 0 f22 1"/>
                              <a:gd name="f27" fmla="*/ 57433 f21 1"/>
                              <a:gd name="f28" fmla="*/ 119652 f22 1"/>
                              <a:gd name="f29" fmla="*/ 0 f21 1"/>
                              <a:gd name="f30" fmla="*/ 239303 f22 1"/>
                              <a:gd name="f31" fmla="*/ 143582 f21 1"/>
                              <a:gd name="f32" fmla="*/ 287164 f21 1"/>
                              <a:gd name="f33" fmla="*/ 229731 f21 1"/>
                              <a:gd name="f34" fmla="+- f23 0 f1"/>
                              <a:gd name="f35" fmla="*/ f26 1 239303"/>
                              <a:gd name="f36" fmla="*/ f27 1 287164"/>
                              <a:gd name="f37" fmla="*/ f28 1 239303"/>
                              <a:gd name="f38" fmla="*/ f29 1 287164"/>
                              <a:gd name="f39" fmla="*/ f30 1 239303"/>
                              <a:gd name="f40" fmla="*/ f31 1 287164"/>
                              <a:gd name="f41" fmla="*/ f32 1 287164"/>
                              <a:gd name="f42" fmla="*/ f33 1 287164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5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6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4"/>
                              </a:cxn>
                              <a:cxn ang="f34">
                                <a:pos x="f61" y="f65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6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239303" h="287164">
                                <a:moveTo>
                                  <a:pt x="f8" y="f9"/>
                                </a:moveTo>
                                <a:lnTo>
                                  <a:pt x="f8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3" y="f10"/>
                                </a:lnTo>
                                <a:lnTo>
                                  <a:pt x="f13" y="f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CC6"/>
                          </a:solidFill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115ECA" w:rsidRDefault="00115ECA"/>
                          </w:txbxContent>
                        </wps:txbx>
                        <wps:bodyPr vert="horz" wrap="square" lIns="57960" tIns="0" rIns="57960" bIns="71640" anchor="ctr" anchorCtr="1" compatLnSpc="0"/>
                      </wps:wsp>
                      <wps:wsp>
                        <wps:cNvPr id="10" name="Dowolny kształt 10"/>
                        <wps:cNvSpPr/>
                        <wps:spPr>
                          <a:xfrm>
                            <a:off x="0" y="3790081"/>
                            <a:ext cx="2100240" cy="8277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00138"/>
                              <a:gd name="f7" fmla="val 638142"/>
                              <a:gd name="f8" fmla="val 63814"/>
                              <a:gd name="f9" fmla="val 28571"/>
                              <a:gd name="f10" fmla="val 2036324"/>
                              <a:gd name="f11" fmla="val 2071567"/>
                              <a:gd name="f12" fmla="val 574328"/>
                              <a:gd name="f13" fmla="val 609571"/>
                              <a:gd name="f14" fmla="+- 0 0 0"/>
                              <a:gd name="f15" fmla="*/ f3 1 2100138"/>
                              <a:gd name="f16" fmla="*/ f4 1 638142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2100138"/>
                              <a:gd name="f25" fmla="*/ f21 1 638142"/>
                              <a:gd name="f26" fmla="*/ 0 f22 1"/>
                              <a:gd name="f27" fmla="*/ 63814 f21 1"/>
                              <a:gd name="f28" fmla="*/ 63814 f22 1"/>
                              <a:gd name="f29" fmla="*/ 0 f21 1"/>
                              <a:gd name="f30" fmla="*/ 2036324 f22 1"/>
                              <a:gd name="f31" fmla="*/ 2100138 f22 1"/>
                              <a:gd name="f32" fmla="*/ 574328 f21 1"/>
                              <a:gd name="f33" fmla="*/ 638142 f21 1"/>
                              <a:gd name="f34" fmla="+- f23 0 f1"/>
                              <a:gd name="f35" fmla="*/ f26 1 2100138"/>
                              <a:gd name="f36" fmla="*/ f27 1 638142"/>
                              <a:gd name="f37" fmla="*/ f28 1 2100138"/>
                              <a:gd name="f38" fmla="*/ f29 1 638142"/>
                              <a:gd name="f39" fmla="*/ f30 1 2100138"/>
                              <a:gd name="f40" fmla="*/ f31 1 2100138"/>
                              <a:gd name="f41" fmla="*/ f32 1 638142"/>
                              <a:gd name="f42" fmla="*/ f33 1 638142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2100138" h="638142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646"/>
                          </a:solidFill>
                          <a:ln w="255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15ECA" w:rsidRDefault="002A7133" w:rsidP="00A84829">
                              <w:pPr>
                                <w:spacing w:after="140" w:line="216" w:lineRule="auto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kern w:val="3"/>
                                  <w:sz w:val="32"/>
                                  <w:szCs w:val="32"/>
                                </w:rPr>
                                <w:t>5. Klasteryzacja w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kern w:val="3"/>
                                  <w:sz w:val="32"/>
                                  <w:szCs w:val="32"/>
                                </w:rPr>
                                <w:t>y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kern w:val="3"/>
                                  <w:sz w:val="32"/>
                                  <w:szCs w:val="32"/>
                                </w:rPr>
                                <w:t>branym algorytmem</w:t>
                              </w:r>
                            </w:p>
                          </w:txbxContent>
                        </wps:txbx>
                        <wps:bodyPr vert="horz" wrap="square" lIns="79200" tIns="79200" rIns="79200" bIns="79200" anchor="ctr" anchorCtr="1" compatLnSpc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Diagram 5" o:spid="_x0000_s1028" style="width:166.7pt;height:345pt;mso-position-horizontal-relative:char;mso-position-vertical-relative:line" coordsize="21168,4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">
                <v:shape id="Dowolny kształt 2" o:spid="_x0000_s1029" style="position:absolute;left:165;width:21003;height:6382;visibility:visible;mso-wrap-style:square;v-text-anchor:middle-center" coordsize="2100138,63814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Jf6cIA&#10;AADaAAAADwAAAGRycy9kb3ducmV2LnhtbESPzYoCMRCE7wu+Q2jBy6IZPSzLaBQVBRX2sKN4biY9&#10;P5p0hknU8e03C4LHoqq+omaLzhpxp9bXjhWMRwkI4tzpmksFp+N2+A3CB2SNxjEpeJKHxbz3McNU&#10;uwf/0j0LpYgQ9ikqqEJoUil9XpFFP3INcfQK11oMUbal1C0+ItwaOUmSL2mx5rhQYUPrivJrdrMK&#10;VufObD73J3+jrLgcip/D2RhUatDvllMQgbrwDr/aO61gAv9X4g2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kl/pwgAAANoAAAAPAAAAAAAAAAAAAAAAAJgCAABkcnMvZG93&#10;bnJldi54bWxQSwUGAAAAAAQABAD1AAAAhwMAAAAA&#10;" adj="-11796480,,5400" path="m,63814c,28571,28571,,63814,l2036324,v35243,,63814,28571,63814,63814l2100138,574328v,35243,-28571,63814,-63814,63814l63814,638142c28571,638142,,609571,,574328l,63814xe" fillcolor="#c0504d" strokecolor="white" strokeweight=".71mm">
                  <v:stroke joinstyle="miter"/>
                  <v:formulas/>
                  <v:path arrowok="t" o:connecttype="custom" o:connectlocs="1050120,0;2100240,319140;1050120,638280;0,319140;0,63828;63817,0;2036423,0;2100240,63828;2100240,574452;2036423,638280;63817,638280;0,574452;0,63828" o:connectangles="270,0,90,180,270,270,270,270,270,270,270,270,270" textboxrect="0,0,2100138,638142"/>
                  <v:textbox inset="2.2mm,2.2mm,2.2mm,2.2mm">
                    <w:txbxContent>
                      <w:p w:rsidR="00115ECA" w:rsidRDefault="002A7133">
                        <w:pPr>
                          <w:spacing w:after="140" w:line="216" w:lineRule="auto"/>
                          <w:jc w:val="center"/>
                        </w:pPr>
                        <w:r>
                          <w:rPr>
                            <w:rFonts w:ascii="Calibri" w:hAnsi="Calibri"/>
                            <w:color w:val="FFFFFF"/>
                            <w:kern w:val="3"/>
                            <w:sz w:val="32"/>
                            <w:szCs w:val="32"/>
                          </w:rPr>
                          <w:t>1. Pobranie danych</w:t>
                        </w:r>
                      </w:p>
                    </w:txbxContent>
                  </v:textbox>
                </v:shape>
                <v:shape id="Dowolny kształt 3" o:spid="_x0000_s1030" style="position:absolute;left:9148;top:6781;width:2873;height:2397;rotation:64881fd;visibility:visible;mso-wrap-style:square;v-text-anchor:middle-center" coordsize="239748,2871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2FR8IA&#10;AADaAAAADwAAAGRycy9kb3ducmV2LnhtbESPQYvCMBSE78L+h/AEb5rqgi5do8iCsIIsWL309mie&#10;bbV5qU1a67/fCILHYWa+YZbr3lSio8aVlhVMJxEI4szqknMFp+N2/AXCeWSNlWVS8CAH69XHYImx&#10;tnc+UJf4XAQIuxgVFN7XsZQuK8igm9iaOHhn2xj0QTa51A3eA9xUchZFc2mw5LBQYE0/BWXXpDUK&#10;9uks7ewibRPe3eSubo/7v/Si1GjYb75BeOr9O/xq/2oFn/C8Em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PYVHwgAAANoAAAAPAAAAAAAAAAAAAAAAAJgCAABkcnMvZG93&#10;bnJldi54bWxQSwUGAAAAAAQABAD1AAAAhwMAAAAA&#10;" adj="-11796480,,5400" path="m191798,1r,143581l239748,143582,119874,287163,,143582r47950,l47950,1r143848,xe" fillcolor="#c0504d" stroked="f">
                  <v:stroke joinstyle="miter"/>
                  <v:formulas/>
                  <v:path arrowok="t" o:connecttype="custom" o:connectlocs="143640,0;287280,119880;143640,239760;0,119880;0,47952;143640,47952;143640,0;287280,119880;143640,239760;143640,191808;0,191808;0,47952" o:connectangles="270,0,90,180,270,270,270,270,270,270,270,270" textboxrect="0,0,239748,287164"/>
                  <v:textbox inset="1.61mm,0,1.61mm,1.99mm">
                    <w:txbxContent>
                      <w:p w:rsidR="00115ECA" w:rsidRDefault="00115ECA"/>
                    </w:txbxContent>
                  </v:textbox>
                </v:shape>
                <v:shape id="Dowolny kształt 4" o:spid="_x0000_s1031" style="position:absolute;top:9576;width:21002;height:6382;visibility:visible;mso-wrap-style:square;v-text-anchor:middle-center" coordsize="2100138,63814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vEMMA&#10;AADaAAAADwAAAGRycy9kb3ducmV2LnhtbESPQWvCQBSE7wX/w/IEb3XTIq2krhK0AS85NC14fWZf&#10;s6HZtzG7JvHfu4VCj8PMfMNsdpNtxUC9bxwreFomIIgrpxuuFXx95o9rED4ga2wdk4IbedhtZw8b&#10;TLUb+YOGMtQiQtinqMCE0KVS+sqQRb90HXH0vl1vMUTZ11L3OEa4beVzkrxIiw3HBYMd7Q1VP+XV&#10;Kijs+XQymL8eLkNmXfseLllVKLWYT9kbiEBT+A//tY9awQp+r8Qb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XvEMMAAADaAAAADwAAAAAAAAAAAAAAAACYAgAAZHJzL2Rv&#10;d25yZXYueG1sUEsFBgAAAAAEAAQA9QAAAIgDAAAAAA==&#10;" adj="-11796480,,5400" path="m,63814c,28571,28571,,63814,l2036324,v35243,,63814,28571,63814,63814l2100138,574328v,35243,-28571,63814,-63814,63814l63814,638142c28571,638142,,609571,,574328l,63814xe" fillcolor="#9bbb59" strokecolor="white" strokeweight=".71mm">
                  <v:stroke joinstyle="miter"/>
                  <v:formulas/>
                  <v:path arrowok="t" o:connecttype="custom" o:connectlocs="1050120,0;2100240,319140;1050120,638280;0,319140;0,63828;63817,0;2036423,0;2100240,63828;2100240,574452;2036423,638280;63817,638280;0,574452;0,63828" o:connectangles="270,0,90,180,270,270,270,270,270,270,270,270,270" textboxrect="0,0,2100138,638142"/>
                  <v:textbox inset="2.2mm,2.2mm,2.2mm,2.2mm">
                    <w:txbxContent>
                      <w:p w:rsidR="00115ECA" w:rsidRDefault="002A7133">
                        <w:pPr>
                          <w:spacing w:after="140" w:line="216" w:lineRule="auto"/>
                          <w:jc w:val="center"/>
                        </w:pPr>
                        <w:r>
                          <w:rPr>
                            <w:rFonts w:ascii="Calibri" w:hAnsi="Calibri"/>
                            <w:color w:val="FFFFFF"/>
                            <w:kern w:val="3"/>
                            <w:sz w:val="32"/>
                            <w:szCs w:val="32"/>
                          </w:rPr>
                          <w:t xml:space="preserve">2.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FFFFF"/>
                            <w:kern w:val="3"/>
                            <w:sz w:val="32"/>
                            <w:szCs w:val="32"/>
                          </w:rPr>
                          <w:t>Stemming</w:t>
                        </w:r>
                        <w:proofErr w:type="spellEnd"/>
                      </w:p>
                    </w:txbxContent>
                  </v:textbox>
                </v:shape>
                <v:shape id="Dowolny kształt 5" o:spid="_x0000_s1032" style="position:absolute;left:9068;top:16358;width:2873;height:2397;visibility:visible;mso-wrap-style:square;v-text-anchor:middle-center" coordsize="239303,2871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MzwcQA&#10;AADaAAAADwAAAGRycy9kb3ducmV2LnhtbESP3WoCMRSE7wu+QziCN0WzKtay3SilWBEKQv25P92c&#10;3SzdnCxJ1O3bm0Khl8PMfMMU69624ko+NI4VTCcZCOLS6YZrBafj+/gZRIjIGlvHpOCHAqxXg4cC&#10;c+1u/EnXQ6xFgnDIUYGJsculDKUhi2HiOuLkVc5bjEn6WmqPtwS3rZxl2ZO02HBaMNjRm6Hy+3Cx&#10;Cir/sd2cl9Nuv102cxMXj/XXnJQaDfvXFxCR+vgf/mvvtIIF/F5JN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TM8HEAAAA2gAAAA8AAAAAAAAAAAAAAAAAmAIAAGRycy9k&#10;b3ducmV2LnhtbFBLBQYAAAAABAAEAPUAAACJAwAAAAA=&#10;" adj="-11796480,,5400" path="m191442,1r,143582l239303,143583,119652,287163,,143583r47861,l47861,1r143581,xe" fillcolor="#9bbb59" stroked="f">
                  <v:stroke joinstyle="miter"/>
                  <v:formulas/>
                  <v:path arrowok="t" o:connecttype="custom" o:connectlocs="143640,0;287280,119880;143640,239760;0,119880;0,47952;143641,47952;143641,0;287280,119880;143641,239760;143641,191808;0,191808;0,47952" o:connectangles="270,0,90,180,270,270,270,270,270,270,270,270" textboxrect="0,0,239303,287164"/>
                  <v:textbox inset="1.61mm,0,1.61mm,1.99mm">
                    <w:txbxContent>
                      <w:p w:rsidR="00115ECA" w:rsidRDefault="00115ECA"/>
                    </w:txbxContent>
                  </v:textbox>
                </v:shape>
                <v:shape id="Dowolny kształt 6" o:spid="_x0000_s1033" style="position:absolute;top:19144;width:21002;height:6383;visibility:visible;mso-wrap-style:square;v-text-anchor:middle-center" coordsize="2100138,63814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NKmsIA&#10;AADaAAAADwAAAGRycy9kb3ducmV2LnhtbESPzarCMBSE9xd8h3AENxdNr6BoNYoIXlyJf4juDs2x&#10;rTYnpYla394IgsthZr5hxtPaFOJOlcstK/jrRCCIE6tzThXsd4v2AITzyBoLy6TgSQ6mk8bPGGNt&#10;H7yh+9anIkDYxagg876MpXRJRgZdx5bEwTvbyqAPskqlrvAR4KaQ3SjqS4M5h4UMS5pnlFy3N6Ng&#10;JVcHPP2b7iVZH93ztzdc3M5DpVrNejYC4an23/CnvdQK+vC+Em6An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s0qawgAAANoAAAAPAAAAAAAAAAAAAAAAAJgCAABkcnMvZG93&#10;bnJldi54bWxQSwUGAAAAAAQABAD1AAAAhwMAAAAA&#10;" adj="-11796480,,5400" path="m,63814c,28571,28571,,63814,l2036324,v35243,,63814,28571,63814,63814l2100138,574328v,35243,-28571,63814,-63814,63814l63814,638142c28571,638142,,609571,,574328l,63814xe" fillcolor="#8064a2" strokecolor="white" strokeweight=".71mm">
                  <v:stroke joinstyle="miter"/>
                  <v:formulas/>
                  <v:path arrowok="t" o:connecttype="custom" o:connectlocs="1050120,0;2100240,319140;1050120,638280;0,319140;0,63828;63817,0;2036423,0;2100240,63828;2100240,574452;2036423,638280;63817,638280;0,574452;0,63828" o:connectangles="270,0,90,180,270,270,270,270,270,270,270,270,270" textboxrect="0,0,2100138,638142"/>
                  <v:textbox inset="2.2mm,2.2mm,2.2mm,2.2mm">
                    <w:txbxContent>
                      <w:p w:rsidR="00115ECA" w:rsidRDefault="002A7133">
                        <w:pPr>
                          <w:spacing w:after="140" w:line="216" w:lineRule="auto"/>
                          <w:jc w:val="center"/>
                        </w:pPr>
                        <w:r>
                          <w:rPr>
                            <w:rFonts w:ascii="Calibri" w:hAnsi="Calibri"/>
                            <w:color w:val="FFFFFF"/>
                            <w:kern w:val="3"/>
                            <w:sz w:val="32"/>
                            <w:szCs w:val="32"/>
                          </w:rPr>
                          <w:t>3. Zapis do CSV</w:t>
                        </w:r>
                      </w:p>
                    </w:txbxContent>
                  </v:textbox>
                </v:shape>
                <v:shape id="Dowolny kształt 7" o:spid="_x0000_s1034" style="position:absolute;left:9068;top:25934;width:2873;height:2398;visibility:visible;mso-wrap-style:square;v-text-anchor:middle-center" coordsize="239303,2871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dkrsQA&#10;AADaAAAADwAAAGRycy9kb3ducmV2LnhtbESPQWsCMRSE74X+h/AEL6JJi7SyGqWUFizUg1sPHh/J&#10;c3dx87JN4rr996ZQ6HGY+WaY1WZwregpxMazhoeZAkFsvG240nD4ep8uQMSEbLH1TBp+KMJmfX+3&#10;wsL6K++pL1MlcgnHAjXUKXWFlNHU5DDOfEecvZMPDlOWoZI24DWXu1Y+KvUkHTacF2rs6LUmcy4v&#10;TsPzKcx33+1xokz/+fE22amLKc9aj0fDyxJEoiH9h//orc0c/F7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3ZK7EAAAA2gAAAA8AAAAAAAAAAAAAAAAAmAIAAGRycy9k&#10;b3ducmV2LnhtbFBLBQYAAAAABAAEAPUAAACJAwAAAAA=&#10;" adj="-11796480,,5400" path="m191442,1r,143582l239303,143583,119652,287163,,143583r47861,l47861,1r143581,xe" fillcolor="#8064a2" stroked="f">
                  <v:stroke joinstyle="miter"/>
                  <v:formulas/>
                  <v:path arrowok="t" o:connecttype="custom" o:connectlocs="143640,0;287280,119880;143640,239760;0,119880;0,47952;143641,47952;143641,0;287280,119880;143641,239760;143641,191808;0,191808;0,47952" o:connectangles="270,0,90,180,270,270,270,270,270,270,270,270" textboxrect="0,0,239303,287164"/>
                  <v:textbox inset="1.61mm,0,1.61mm,1.99mm">
                    <w:txbxContent>
                      <w:p w:rsidR="00115ECA" w:rsidRDefault="00115ECA"/>
                    </w:txbxContent>
                  </v:textbox>
                </v:shape>
                <v:shape id="Dowolny kształt 8" o:spid="_x0000_s1035" style="position:absolute;top:28720;width:21002;height:6383;visibility:visible;mso-wrap-style:square;v-text-anchor:middle-center" coordsize="2100138,63814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J0gL4A&#10;AADaAAAADwAAAGRycy9kb3ducmV2LnhtbERPy4rCMBTdD/gP4QpuBk11UKQaxVEGuvW5vjbXttjc&#10;dJrYx99PFgMuD+e93namFA3VrrCsYDqJQBCnVhecKbicf8ZLEM4jaywtk4KeHGw3g481xtq2fKTm&#10;5DMRQtjFqCD3voqldGlOBt3EVsSBe9jaoA+wzqSusQ3hppSzKFpIgwWHhhwr2ueUPk8vo+B5XPb9&#10;7fp1v82jX/+dHBL3+EyUGg273QqEp86/xf/uRCsIW8OVcAPk5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eidIC+AAAA2gAAAA8AAAAAAAAAAAAAAAAAmAIAAGRycy9kb3ducmV2&#10;LnhtbFBLBQYAAAAABAAEAPUAAACDAwAAAAA=&#10;" adj="-11796480,,5400" path="m,63814c,28571,28571,,63814,l2036324,v35243,,63814,28571,63814,63814l2100138,574328v,35243,-28571,63814,-63814,63814l63814,638142c28571,638142,,609571,,574328l,63814xe" fillcolor="#4bacc6" strokecolor="white" strokeweight=".71mm">
                  <v:stroke joinstyle="miter"/>
                  <v:formulas/>
                  <v:path arrowok="t" o:connecttype="custom" o:connectlocs="1050120,0;2100240,319140;1050120,638280;0,319140;0,63828;63817,0;2036423,0;2100240,63828;2100240,574452;2036423,638280;63817,638280;0,574452;0,63828" o:connectangles="270,0,90,180,270,270,270,270,270,270,270,270,270" textboxrect="0,0,2100138,638142"/>
                  <v:textbox inset="2.2mm,2.2mm,2.2mm,2.2mm">
                    <w:txbxContent>
                      <w:p w:rsidR="00115ECA" w:rsidRDefault="002A7133">
                        <w:pPr>
                          <w:spacing w:after="140" w:line="216" w:lineRule="auto"/>
                          <w:jc w:val="center"/>
                        </w:pPr>
                        <w:r>
                          <w:rPr>
                            <w:rFonts w:ascii="Calibri" w:hAnsi="Calibri"/>
                            <w:color w:val="FFFFFF"/>
                            <w:kern w:val="3"/>
                            <w:sz w:val="32"/>
                            <w:szCs w:val="32"/>
                          </w:rPr>
                          <w:t>4. Konwersja do ARFF</w:t>
                        </w:r>
                      </w:p>
                    </w:txbxContent>
                  </v:textbox>
                </v:shape>
                <v:shape id="Dowolny kształt 9" o:spid="_x0000_s1036" style="position:absolute;left:9068;top:35503;width:2873;height:2397;visibility:visible;mso-wrap-style:square;v-text-anchor:middle-center" coordsize="239303,2871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AVMMA&#10;AADaAAAADwAAAGRycy9kb3ducmV2LnhtbESPQWvCQBSE7wX/w/KEXopumoM00VVEGppjtUXw9sg+&#10;s8Hs25Bdk/TfdwtCj8PMfMNsdpNtxUC9bxwreF0mIIgrpxuuFXx/FYs3ED4ga2wdk4If8rDbzp42&#10;mGs38pGGU6hFhLDPUYEJocul9JUhi37pOuLoXV1vMUTZ11L3OEa4bWWaJCtpseG4YLCjg6Hqdrpb&#10;BWEYL+Q/iyI7ly/2ffWR3rP9Wann+bRfgwg0hf/wo11qBRn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5AVMMAAADaAAAADwAAAAAAAAAAAAAAAACYAgAAZHJzL2Rv&#10;d25yZXYueG1sUEsFBgAAAAAEAAQA9QAAAIgDAAAAAA==&#10;" adj="-11796480,,5400" path="m191442,1r,143582l239303,143583,119652,287163,,143583r47861,l47861,1r143581,xe" fillcolor="#4bacc6" stroked="f">
                  <v:stroke joinstyle="miter"/>
                  <v:formulas/>
                  <v:path arrowok="t" o:connecttype="custom" o:connectlocs="143640,0;287280,119880;143640,239760;0,119880;0,47952;143641,47952;143641,0;287280,119880;143641,239760;143641,191808;0,191808;0,47952" o:connectangles="270,0,90,180,270,270,270,270,270,270,270,270" textboxrect="0,0,239303,287164"/>
                  <v:textbox inset="1.61mm,0,1.61mm,1.99mm">
                    <w:txbxContent>
                      <w:p w:rsidR="00115ECA" w:rsidRDefault="00115ECA"/>
                    </w:txbxContent>
                  </v:textbox>
                </v:shape>
                <v:shape id="Dowolny kształt 10" o:spid="_x0000_s1037" style="position:absolute;top:37900;width:21002;height:8278;visibility:visible;mso-wrap-style:square;v-text-anchor:middle-center" coordsize="2100138,63814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J3XcQA&#10;AADbAAAADwAAAGRycy9kb3ducmV2LnhtbESPMW/CQAyF90r8h5ORupULDFUJXCIEQurQoQ20wGbl&#10;TBKR80W5K0n/fT1U6mbrPb/3eZ2PrlV36kPj2cB8loAiLr1tuDJwPOyfXkCFiGyx9UwGfihAnk0e&#10;1phaP/AH3YtYKQnhkKKBOsYu1TqUNTkMM98Ri3b1vcMoa19p2+Mg4a7ViyR51g4bloYaO9rWVN6K&#10;b2dgufu8zDUNxan0yRef395xowdjHqfjZgUq0hj/zX/Xr1bwhV5+kQF0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Cd13EAAAA2wAAAA8AAAAAAAAAAAAAAAAAmAIAAGRycy9k&#10;b3ducmV2LnhtbFBLBQYAAAAABAAEAPUAAACJAwAAAAA=&#10;" adj="-11796480,,5400" path="m,63814c,28571,28571,,63814,l2036324,v35243,,63814,28571,63814,63814l2100138,574328v,35243,-28571,63814,-63814,63814l63814,638142c28571,638142,,609571,,574328l,63814xe" fillcolor="#f79646" strokecolor="white" strokeweight=".71mm">
                  <v:stroke joinstyle="miter"/>
                  <v:formulas/>
                  <v:path arrowok="t" o:connecttype="custom" o:connectlocs="1050120,0;2100240,413870;1050120,827740;0,413870;0,82774;63817,0;2036423,0;2100240,82774;2100240,744966;2036423,827740;63817,827740;0,744966;0,82774" o:connectangles="270,0,90,180,270,270,270,270,270,270,270,270,270" textboxrect="0,0,2100138,638142"/>
                  <v:textbox inset="2.2mm,2.2mm,2.2mm,2.2mm">
                    <w:txbxContent>
                      <w:p w:rsidR="00115ECA" w:rsidRDefault="002A7133" w:rsidP="00A84829">
                        <w:pPr>
                          <w:spacing w:after="140" w:line="216" w:lineRule="auto"/>
                          <w:jc w:val="center"/>
                        </w:pPr>
                        <w:r>
                          <w:rPr>
                            <w:rFonts w:ascii="Calibri" w:hAnsi="Calibri"/>
                            <w:color w:val="FFFFFF"/>
                            <w:kern w:val="3"/>
                            <w:sz w:val="32"/>
                            <w:szCs w:val="32"/>
                          </w:rPr>
                          <w:t>5. Klasteryzacja w</w:t>
                        </w:r>
                        <w:r>
                          <w:rPr>
                            <w:rFonts w:ascii="Calibri" w:hAnsi="Calibri"/>
                            <w:color w:val="FFFFFF"/>
                            <w:kern w:val="3"/>
                            <w:sz w:val="32"/>
                            <w:szCs w:val="32"/>
                          </w:rPr>
                          <w:t>y</w:t>
                        </w:r>
                        <w:r>
                          <w:rPr>
                            <w:rFonts w:ascii="Calibri" w:hAnsi="Calibri"/>
                            <w:color w:val="FFFFFF"/>
                            <w:kern w:val="3"/>
                            <w:sz w:val="32"/>
                            <w:szCs w:val="32"/>
                          </w:rPr>
                          <w:t>branym algorytmem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15ECA" w:rsidRDefault="00A84829" w:rsidP="00A84829">
      <w:pPr>
        <w:pStyle w:val="Nagwek2"/>
      </w:pPr>
      <w:r>
        <w:t>1. Pobieranie danych</w:t>
      </w:r>
    </w:p>
    <w:p w:rsidR="00115ECA" w:rsidRPr="00A84829" w:rsidRDefault="002A7133" w:rsidP="00A84829">
      <w:pPr>
        <w:rPr>
          <w:sz w:val="22"/>
          <w:szCs w:val="22"/>
        </w:rPr>
      </w:pPr>
      <w:r w:rsidRPr="00A84829">
        <w:rPr>
          <w:sz w:val="22"/>
          <w:szCs w:val="22"/>
        </w:rPr>
        <w:t xml:space="preserve">Dane pochodzą z zewnętrznego serwisu </w:t>
      </w:r>
      <w:hyperlink r:id="rId13" w:history="1">
        <w:r w:rsidRPr="00A84829">
          <w:rPr>
            <w:rStyle w:val="Hipercze"/>
            <w:sz w:val="22"/>
            <w:szCs w:val="22"/>
          </w:rPr>
          <w:t>www.money.pl</w:t>
        </w:r>
      </w:hyperlink>
      <w:r w:rsidRPr="00A84829">
        <w:rPr>
          <w:sz w:val="22"/>
          <w:szCs w:val="22"/>
        </w:rPr>
        <w:t>. Na stronie każdej spółki giełdowej zapr</w:t>
      </w:r>
      <w:r w:rsidRPr="00A84829">
        <w:rPr>
          <w:sz w:val="22"/>
          <w:szCs w:val="22"/>
        </w:rPr>
        <w:t>e</w:t>
      </w:r>
      <w:r w:rsidRPr="00A84829">
        <w:rPr>
          <w:sz w:val="22"/>
          <w:szCs w:val="22"/>
        </w:rPr>
        <w:t>ze</w:t>
      </w:r>
      <w:r w:rsidRPr="00A84829">
        <w:rPr>
          <w:sz w:val="22"/>
          <w:szCs w:val="22"/>
        </w:rPr>
        <w:t>n</w:t>
      </w:r>
      <w:r w:rsidRPr="00A84829">
        <w:rPr>
          <w:sz w:val="22"/>
          <w:szCs w:val="22"/>
        </w:rPr>
        <w:t>tow</w:t>
      </w:r>
      <w:r w:rsidRPr="00A84829">
        <w:rPr>
          <w:sz w:val="22"/>
          <w:szCs w:val="22"/>
        </w:rPr>
        <w:t>a</w:t>
      </w:r>
      <w:r w:rsidRPr="00A84829">
        <w:rPr>
          <w:sz w:val="22"/>
          <w:szCs w:val="22"/>
        </w:rPr>
        <w:t xml:space="preserve">nej w </w:t>
      </w:r>
      <w:r w:rsidRPr="00A84829">
        <w:rPr>
          <w:sz w:val="22"/>
          <w:szCs w:val="22"/>
        </w:rPr>
        <w:t>serwisie można znaleźć komunikaty. Dla odpowiednio skonfigurowanych spółek p</w:t>
      </w:r>
      <w:r w:rsidRPr="00A84829">
        <w:rPr>
          <w:sz w:val="22"/>
          <w:szCs w:val="22"/>
        </w:rPr>
        <w:t>o</w:t>
      </w:r>
      <w:r w:rsidRPr="00A84829">
        <w:rPr>
          <w:sz w:val="22"/>
          <w:szCs w:val="22"/>
        </w:rPr>
        <w:t>bierane są wszys</w:t>
      </w:r>
      <w:r w:rsidRPr="00A84829">
        <w:rPr>
          <w:sz w:val="22"/>
          <w:szCs w:val="22"/>
        </w:rPr>
        <w:t>t</w:t>
      </w:r>
      <w:r w:rsidRPr="00A84829">
        <w:rPr>
          <w:sz w:val="22"/>
          <w:szCs w:val="22"/>
        </w:rPr>
        <w:t>kie tytuły komunikatów z całej historii spółki.</w:t>
      </w:r>
      <w:r w:rsidR="00A84829">
        <w:rPr>
          <w:sz w:val="22"/>
          <w:szCs w:val="22"/>
        </w:rPr>
        <w:t xml:space="preserve"> Do pobrania danych wykorzystane bibliotekę </w:t>
      </w:r>
      <w:proofErr w:type="spellStart"/>
      <w:r w:rsidR="00A84829" w:rsidRPr="00A84829">
        <w:rPr>
          <w:i/>
          <w:sz w:val="22"/>
          <w:szCs w:val="22"/>
        </w:rPr>
        <w:t>JSoup</w:t>
      </w:r>
      <w:proofErr w:type="spellEnd"/>
      <w:r w:rsidR="00A84829">
        <w:rPr>
          <w:sz w:val="22"/>
          <w:szCs w:val="22"/>
        </w:rPr>
        <w:t>.</w:t>
      </w:r>
    </w:p>
    <w:p w:rsidR="00115ECA" w:rsidRPr="00A84829" w:rsidRDefault="00A84829" w:rsidP="00A84829">
      <w:pPr>
        <w:pStyle w:val="Nagwek2"/>
      </w:pPr>
      <w:r>
        <w:t>2. Stemming</w:t>
      </w:r>
    </w:p>
    <w:p w:rsidR="00115ECA" w:rsidRDefault="002A7133" w:rsidP="00A84829">
      <w:pPr>
        <w:rPr>
          <w:sz w:val="22"/>
          <w:szCs w:val="22"/>
        </w:rPr>
      </w:pPr>
      <w:r w:rsidRPr="00A84829">
        <w:rPr>
          <w:sz w:val="22"/>
          <w:szCs w:val="22"/>
        </w:rPr>
        <w:t>Każdy wyraz w zdaniach składających się na komunikaty zostaje zamien</w:t>
      </w:r>
      <w:r w:rsidRPr="00A84829">
        <w:rPr>
          <w:sz w:val="22"/>
          <w:szCs w:val="22"/>
        </w:rPr>
        <w:t xml:space="preserve">iony na odpowiadający mu </w:t>
      </w:r>
      <w:proofErr w:type="spellStart"/>
      <w:r w:rsidRPr="00A84829">
        <w:rPr>
          <w:sz w:val="22"/>
          <w:szCs w:val="22"/>
        </w:rPr>
        <w:t>stem</w:t>
      </w:r>
      <w:proofErr w:type="spellEnd"/>
      <w:r w:rsidRPr="00A84829">
        <w:rPr>
          <w:sz w:val="22"/>
          <w:szCs w:val="22"/>
        </w:rPr>
        <w:t xml:space="preserve"> i p</w:t>
      </w:r>
      <w:r w:rsidRPr="00A84829">
        <w:rPr>
          <w:sz w:val="22"/>
          <w:szCs w:val="22"/>
        </w:rPr>
        <w:t>o</w:t>
      </w:r>
      <w:r w:rsidRPr="00A84829">
        <w:rPr>
          <w:sz w:val="22"/>
          <w:szCs w:val="22"/>
        </w:rPr>
        <w:t>zbawiony polskich znaków. Ponadto z tytułów komunikatów zostają usunięte słowa (n</w:t>
      </w:r>
      <w:r w:rsidRPr="00A84829">
        <w:rPr>
          <w:sz w:val="22"/>
          <w:szCs w:val="22"/>
        </w:rPr>
        <w:t>a</w:t>
      </w:r>
      <w:r w:rsidRPr="00A84829">
        <w:rPr>
          <w:sz w:val="22"/>
          <w:szCs w:val="22"/>
        </w:rPr>
        <w:t>zwy własne) skł</w:t>
      </w:r>
      <w:r w:rsidRPr="00A84829">
        <w:rPr>
          <w:sz w:val="22"/>
          <w:szCs w:val="22"/>
        </w:rPr>
        <w:t>a</w:t>
      </w:r>
      <w:r w:rsidRPr="00A84829">
        <w:rPr>
          <w:sz w:val="22"/>
          <w:szCs w:val="22"/>
        </w:rPr>
        <w:t>dające się na nazwy analizowanych spółek.</w:t>
      </w:r>
      <w:r w:rsidR="00A84829">
        <w:rPr>
          <w:sz w:val="22"/>
          <w:szCs w:val="22"/>
        </w:rPr>
        <w:t xml:space="preserve"> Do wykonania tych czynności użyto pakiet </w:t>
      </w:r>
      <w:proofErr w:type="spellStart"/>
      <w:r w:rsidR="00A84829" w:rsidRPr="00A84829">
        <w:rPr>
          <w:i/>
          <w:sz w:val="22"/>
          <w:szCs w:val="22"/>
        </w:rPr>
        <w:t>Morfologik</w:t>
      </w:r>
      <w:proofErr w:type="spellEnd"/>
      <w:r w:rsidR="00A84829">
        <w:rPr>
          <w:sz w:val="22"/>
          <w:szCs w:val="22"/>
        </w:rPr>
        <w:t>.</w:t>
      </w:r>
    </w:p>
    <w:p w:rsidR="00115ECA" w:rsidRPr="00A84829" w:rsidRDefault="00A84829" w:rsidP="00A84829">
      <w:pPr>
        <w:pStyle w:val="Nagwek2"/>
      </w:pPr>
      <w:r>
        <w:t>3</w:t>
      </w:r>
      <w:r>
        <w:t xml:space="preserve">. </w:t>
      </w:r>
      <w:r>
        <w:t>Zapis do pliku csv</w:t>
      </w:r>
    </w:p>
    <w:p w:rsidR="00115ECA" w:rsidRDefault="002A7133" w:rsidP="00A84829">
      <w:pPr>
        <w:rPr>
          <w:sz w:val="22"/>
          <w:szCs w:val="22"/>
        </w:rPr>
      </w:pPr>
      <w:r w:rsidRPr="00A84829">
        <w:rPr>
          <w:sz w:val="22"/>
          <w:szCs w:val="22"/>
        </w:rPr>
        <w:t>Wynikiem przetwarzania stro</w:t>
      </w:r>
      <w:r w:rsidRPr="00A84829">
        <w:rPr>
          <w:sz w:val="22"/>
          <w:szCs w:val="22"/>
        </w:rPr>
        <w:t xml:space="preserve">n </w:t>
      </w:r>
      <w:proofErr w:type="spellStart"/>
      <w:r w:rsidRPr="00A84829">
        <w:rPr>
          <w:sz w:val="22"/>
          <w:szCs w:val="22"/>
        </w:rPr>
        <w:t>html</w:t>
      </w:r>
      <w:proofErr w:type="spellEnd"/>
      <w:r w:rsidRPr="00A84829">
        <w:rPr>
          <w:sz w:val="22"/>
          <w:szCs w:val="22"/>
        </w:rPr>
        <w:t xml:space="preserve"> i </w:t>
      </w:r>
      <w:proofErr w:type="spellStart"/>
      <w:r w:rsidRPr="00A84829">
        <w:rPr>
          <w:sz w:val="22"/>
          <w:szCs w:val="22"/>
        </w:rPr>
        <w:t>stemmingu</w:t>
      </w:r>
      <w:proofErr w:type="spellEnd"/>
      <w:r w:rsidRPr="00A84829">
        <w:rPr>
          <w:sz w:val="22"/>
          <w:szCs w:val="22"/>
        </w:rPr>
        <w:t xml:space="preserve"> jest plik </w:t>
      </w:r>
      <w:proofErr w:type="spellStart"/>
      <w:r w:rsidRPr="00A84829">
        <w:rPr>
          <w:sz w:val="22"/>
          <w:szCs w:val="22"/>
        </w:rPr>
        <w:t>csv</w:t>
      </w:r>
      <w:proofErr w:type="spellEnd"/>
      <w:r w:rsidRPr="00A84829">
        <w:rPr>
          <w:sz w:val="22"/>
          <w:szCs w:val="22"/>
        </w:rPr>
        <w:t>, który zawiera 3 kolumny: komunikat, 0 lub 1 (0 dla oznaczenia</w:t>
      </w:r>
      <w:r w:rsidRPr="00A84829">
        <w:rPr>
          <w:sz w:val="22"/>
          <w:szCs w:val="22"/>
        </w:rPr>
        <w:t xml:space="preserve"> wzrostu kursu akcji po danym komunikacie, 1 dla spadku), nr spółki.</w:t>
      </w:r>
    </w:p>
    <w:p w:rsidR="00A84829" w:rsidRDefault="00A84829" w:rsidP="00A84829">
      <w:pPr>
        <w:rPr>
          <w:sz w:val="22"/>
          <w:szCs w:val="22"/>
        </w:rPr>
      </w:pPr>
    </w:p>
    <w:p w:rsidR="00A84829" w:rsidRDefault="00A84829" w:rsidP="00A84829">
      <w:pPr>
        <w:rPr>
          <w:sz w:val="22"/>
          <w:szCs w:val="22"/>
        </w:rPr>
      </w:pPr>
    </w:p>
    <w:p w:rsidR="00115ECA" w:rsidRPr="00A84829" w:rsidRDefault="00A84829" w:rsidP="00A84829">
      <w:pPr>
        <w:pStyle w:val="Nagwek2"/>
      </w:pPr>
      <w:r>
        <w:t>4. Konwersja do pliku arff</w:t>
      </w:r>
    </w:p>
    <w:p w:rsidR="00115ECA" w:rsidRDefault="00A84829" w:rsidP="00A84829">
      <w:pPr>
        <w:rPr>
          <w:sz w:val="22"/>
          <w:szCs w:val="22"/>
        </w:rPr>
      </w:pPr>
      <w:r>
        <w:rPr>
          <w:sz w:val="22"/>
          <w:szCs w:val="22"/>
        </w:rPr>
        <w:t>Aby dane można było grupować z użyciem biblioteki Weka, muszą one zostać zapisane w formie pl</w:t>
      </w:r>
      <w:r>
        <w:rPr>
          <w:sz w:val="22"/>
          <w:szCs w:val="22"/>
        </w:rPr>
        <w:t>i</w:t>
      </w:r>
      <w:r>
        <w:rPr>
          <w:sz w:val="22"/>
          <w:szCs w:val="22"/>
        </w:rPr>
        <w:t>ku .</w:t>
      </w:r>
      <w:proofErr w:type="spellStart"/>
      <w:r>
        <w:rPr>
          <w:sz w:val="22"/>
          <w:szCs w:val="22"/>
        </w:rPr>
        <w:t>arff</w:t>
      </w:r>
      <w:proofErr w:type="spellEnd"/>
      <w:r>
        <w:rPr>
          <w:sz w:val="22"/>
          <w:szCs w:val="22"/>
        </w:rPr>
        <w:t>.</w:t>
      </w:r>
    </w:p>
    <w:p w:rsidR="00115ECA" w:rsidRPr="00A84829" w:rsidRDefault="00A84829" w:rsidP="00A84829">
      <w:pPr>
        <w:pStyle w:val="Nagwek2"/>
      </w:pPr>
      <w:r>
        <w:t>5</w:t>
      </w:r>
      <w:r>
        <w:t xml:space="preserve">. </w:t>
      </w:r>
      <w:r>
        <w:t>Klasteryzacja wybranym algorytmem</w:t>
      </w:r>
    </w:p>
    <w:p w:rsidR="00115ECA" w:rsidRPr="00A84829" w:rsidRDefault="002A7133" w:rsidP="00A84829">
      <w:pPr>
        <w:rPr>
          <w:sz w:val="22"/>
          <w:szCs w:val="22"/>
        </w:rPr>
      </w:pPr>
      <w:r w:rsidRPr="00A84829">
        <w:rPr>
          <w:sz w:val="22"/>
          <w:szCs w:val="22"/>
        </w:rPr>
        <w:t>Klasteryzacja opiera się na podziale wczytanych komunikatów na podstawie ich treści. Następnie pliki wyn</w:t>
      </w:r>
      <w:r w:rsidRPr="00A84829">
        <w:rPr>
          <w:sz w:val="22"/>
          <w:szCs w:val="22"/>
        </w:rPr>
        <w:t>i</w:t>
      </w:r>
      <w:r w:rsidRPr="00A84829">
        <w:rPr>
          <w:sz w:val="22"/>
          <w:szCs w:val="22"/>
        </w:rPr>
        <w:t>k</w:t>
      </w:r>
      <w:r w:rsidRPr="00A84829">
        <w:rPr>
          <w:sz w:val="22"/>
          <w:szCs w:val="22"/>
        </w:rPr>
        <w:t>o</w:t>
      </w:r>
      <w:r w:rsidRPr="00A84829">
        <w:rPr>
          <w:sz w:val="22"/>
          <w:szCs w:val="22"/>
        </w:rPr>
        <w:t>w</w:t>
      </w:r>
      <w:r w:rsidRPr="00A84829">
        <w:rPr>
          <w:sz w:val="22"/>
          <w:szCs w:val="22"/>
        </w:rPr>
        <w:t>e (oddzielnie dla każdej spółki) tworzone są zgodnie ze wzorcem: unikalny identyfik</w:t>
      </w:r>
      <w:r w:rsidRPr="00A84829">
        <w:rPr>
          <w:sz w:val="22"/>
          <w:szCs w:val="22"/>
        </w:rPr>
        <w:t>a</w:t>
      </w:r>
      <w:r w:rsidRPr="00A84829">
        <w:rPr>
          <w:sz w:val="22"/>
          <w:szCs w:val="22"/>
        </w:rPr>
        <w:t>tor, n</w:t>
      </w:r>
      <w:r w:rsidRPr="00A84829">
        <w:rPr>
          <w:sz w:val="22"/>
          <w:szCs w:val="22"/>
        </w:rPr>
        <w:t>u</w:t>
      </w:r>
      <w:r w:rsidRPr="00A84829">
        <w:rPr>
          <w:sz w:val="22"/>
          <w:szCs w:val="22"/>
        </w:rPr>
        <w:t>mer klastra, treść komunikatu, 0 lub 1 (0 dla oznaczenia wzrostu kursu akcji po danym k</w:t>
      </w:r>
      <w:r w:rsidRPr="00A84829">
        <w:rPr>
          <w:sz w:val="22"/>
          <w:szCs w:val="22"/>
        </w:rPr>
        <w:t>o</w:t>
      </w:r>
      <w:r w:rsidRPr="00A84829">
        <w:rPr>
          <w:sz w:val="22"/>
          <w:szCs w:val="22"/>
        </w:rPr>
        <w:t>munik</w:t>
      </w:r>
      <w:r w:rsidRPr="00A84829">
        <w:rPr>
          <w:sz w:val="22"/>
          <w:szCs w:val="22"/>
        </w:rPr>
        <w:t>a</w:t>
      </w:r>
      <w:r w:rsidRPr="00A84829">
        <w:rPr>
          <w:sz w:val="22"/>
          <w:szCs w:val="22"/>
        </w:rPr>
        <w:t>cie, 1 dla spadku).</w:t>
      </w:r>
    </w:p>
    <w:p w:rsidR="00115ECA" w:rsidRPr="00A84829" w:rsidRDefault="002A7133" w:rsidP="00A84829">
      <w:pPr>
        <w:rPr>
          <w:sz w:val="22"/>
          <w:szCs w:val="22"/>
        </w:rPr>
      </w:pPr>
      <w:r w:rsidRPr="00A84829">
        <w:rPr>
          <w:sz w:val="22"/>
          <w:szCs w:val="22"/>
        </w:rPr>
        <w:t xml:space="preserve">W pakiecie WEKA znajduje się wiele algorytmów </w:t>
      </w:r>
      <w:r w:rsidRPr="00A84829">
        <w:rPr>
          <w:sz w:val="22"/>
          <w:szCs w:val="22"/>
        </w:rPr>
        <w:t xml:space="preserve">klasteryzacji. Przeanalizowane przez nas zostały 3: </w:t>
      </w:r>
      <w:proofErr w:type="spellStart"/>
      <w:r w:rsidRPr="00A84829">
        <w:rPr>
          <w:sz w:val="22"/>
          <w:szCs w:val="22"/>
        </w:rPr>
        <w:t>cobweb</w:t>
      </w:r>
      <w:proofErr w:type="spellEnd"/>
      <w:r w:rsidRPr="00A84829">
        <w:rPr>
          <w:sz w:val="22"/>
          <w:szCs w:val="22"/>
        </w:rPr>
        <w:t>, Simple K-</w:t>
      </w:r>
      <w:proofErr w:type="spellStart"/>
      <w:r w:rsidRPr="00A84829">
        <w:rPr>
          <w:sz w:val="22"/>
          <w:szCs w:val="22"/>
        </w:rPr>
        <w:t>Means</w:t>
      </w:r>
      <w:proofErr w:type="spellEnd"/>
      <w:r w:rsidRPr="00A84829">
        <w:rPr>
          <w:sz w:val="22"/>
          <w:szCs w:val="22"/>
        </w:rPr>
        <w:t xml:space="preserve"> i </w:t>
      </w:r>
      <w:proofErr w:type="spellStart"/>
      <w:r w:rsidRPr="00A84829">
        <w:rPr>
          <w:sz w:val="22"/>
          <w:szCs w:val="22"/>
        </w:rPr>
        <w:t>Hierarchical</w:t>
      </w:r>
      <w:proofErr w:type="spellEnd"/>
      <w:r w:rsidRPr="00A84829">
        <w:rPr>
          <w:sz w:val="22"/>
          <w:szCs w:val="22"/>
        </w:rPr>
        <w:t xml:space="preserve"> Clustering.</w:t>
      </w:r>
    </w:p>
    <w:p w:rsidR="00115ECA" w:rsidRPr="00A84829" w:rsidRDefault="002A7133" w:rsidP="00A84829">
      <w:pPr>
        <w:rPr>
          <w:sz w:val="22"/>
          <w:szCs w:val="22"/>
        </w:rPr>
      </w:pPr>
      <w:proofErr w:type="spellStart"/>
      <w:r w:rsidRPr="00A84829">
        <w:rPr>
          <w:sz w:val="22"/>
          <w:szCs w:val="22"/>
        </w:rPr>
        <w:t>Cobweb</w:t>
      </w:r>
      <w:proofErr w:type="spellEnd"/>
      <w:r w:rsidRPr="00A84829">
        <w:rPr>
          <w:sz w:val="22"/>
          <w:szCs w:val="22"/>
        </w:rPr>
        <w:t xml:space="preserve"> rosnąco organizuje obserwacje w drzewo decyzyjne. Weka pozwala ustawić parametry a</w:t>
      </w:r>
      <w:r w:rsidRPr="00A84829">
        <w:rPr>
          <w:sz w:val="22"/>
          <w:szCs w:val="22"/>
        </w:rPr>
        <w:t>l</w:t>
      </w:r>
      <w:r w:rsidRPr="00A84829">
        <w:rPr>
          <w:sz w:val="22"/>
          <w:szCs w:val="22"/>
        </w:rPr>
        <w:t>g</w:t>
      </w:r>
      <w:r w:rsidRPr="00A84829">
        <w:rPr>
          <w:sz w:val="22"/>
          <w:szCs w:val="22"/>
        </w:rPr>
        <w:t>o</w:t>
      </w:r>
      <w:r w:rsidRPr="00A84829">
        <w:rPr>
          <w:sz w:val="22"/>
          <w:szCs w:val="22"/>
        </w:rPr>
        <w:t xml:space="preserve">rytmu: </w:t>
      </w:r>
      <w:proofErr w:type="spellStart"/>
      <w:r w:rsidRPr="00A84829">
        <w:rPr>
          <w:sz w:val="22"/>
          <w:szCs w:val="22"/>
        </w:rPr>
        <w:t>acuity</w:t>
      </w:r>
      <w:proofErr w:type="spellEnd"/>
      <w:r w:rsidRPr="00A84829">
        <w:rPr>
          <w:sz w:val="22"/>
          <w:szCs w:val="22"/>
        </w:rPr>
        <w:t xml:space="preserve">, </w:t>
      </w:r>
      <w:proofErr w:type="spellStart"/>
      <w:r w:rsidRPr="00A84829">
        <w:rPr>
          <w:sz w:val="22"/>
          <w:szCs w:val="22"/>
        </w:rPr>
        <w:t>cutoff</w:t>
      </w:r>
      <w:proofErr w:type="spellEnd"/>
      <w:r w:rsidRPr="00A84829">
        <w:rPr>
          <w:sz w:val="22"/>
          <w:szCs w:val="22"/>
        </w:rPr>
        <w:t xml:space="preserve"> i </w:t>
      </w:r>
      <w:proofErr w:type="spellStart"/>
      <w:r w:rsidRPr="00A84829">
        <w:rPr>
          <w:sz w:val="22"/>
          <w:szCs w:val="22"/>
        </w:rPr>
        <w:t>seed</w:t>
      </w:r>
      <w:proofErr w:type="spellEnd"/>
      <w:r w:rsidRPr="00A84829">
        <w:rPr>
          <w:sz w:val="22"/>
          <w:szCs w:val="22"/>
        </w:rPr>
        <w:t>. Niestety, dla bardzo różnych z</w:t>
      </w:r>
      <w:r w:rsidRPr="00A84829">
        <w:rPr>
          <w:sz w:val="22"/>
          <w:szCs w:val="22"/>
        </w:rPr>
        <w:t>estawów parametrów sposób klast</w:t>
      </w:r>
      <w:r w:rsidRPr="00A84829">
        <w:rPr>
          <w:sz w:val="22"/>
          <w:szCs w:val="22"/>
        </w:rPr>
        <w:t>e</w:t>
      </w:r>
      <w:r w:rsidRPr="00A84829">
        <w:rPr>
          <w:sz w:val="22"/>
          <w:szCs w:val="22"/>
        </w:rPr>
        <w:t>ryzacji nie był zad</w:t>
      </w:r>
      <w:r w:rsidRPr="00A84829">
        <w:rPr>
          <w:sz w:val="22"/>
          <w:szCs w:val="22"/>
        </w:rPr>
        <w:t>o</w:t>
      </w:r>
      <w:r w:rsidRPr="00A84829">
        <w:rPr>
          <w:sz w:val="22"/>
          <w:szCs w:val="22"/>
        </w:rPr>
        <w:t>wal</w:t>
      </w:r>
      <w:r w:rsidRPr="00A84829">
        <w:rPr>
          <w:sz w:val="22"/>
          <w:szCs w:val="22"/>
        </w:rPr>
        <w:t>a</w:t>
      </w:r>
      <w:r w:rsidRPr="00A84829">
        <w:rPr>
          <w:sz w:val="22"/>
          <w:szCs w:val="22"/>
        </w:rPr>
        <w:t>jący (ok. 90% instancji w tym samym klastrze).</w:t>
      </w:r>
    </w:p>
    <w:p w:rsidR="00115ECA" w:rsidRPr="00A84829" w:rsidRDefault="002A7133" w:rsidP="00A84829">
      <w:pPr>
        <w:rPr>
          <w:sz w:val="22"/>
          <w:szCs w:val="22"/>
        </w:rPr>
      </w:pPr>
      <w:r w:rsidRPr="00A84829">
        <w:rPr>
          <w:sz w:val="22"/>
          <w:szCs w:val="22"/>
        </w:rPr>
        <w:t>Algorytm K-</w:t>
      </w:r>
      <w:proofErr w:type="spellStart"/>
      <w:r w:rsidRPr="00A84829">
        <w:rPr>
          <w:sz w:val="22"/>
          <w:szCs w:val="22"/>
        </w:rPr>
        <w:t>Means</w:t>
      </w:r>
      <w:proofErr w:type="spellEnd"/>
      <w:r w:rsidRPr="00A84829">
        <w:rPr>
          <w:sz w:val="22"/>
          <w:szCs w:val="22"/>
        </w:rPr>
        <w:t xml:space="preserve"> (K-średnich) również nie dał zadowalających rezultatów.</w:t>
      </w:r>
    </w:p>
    <w:p w:rsidR="00115ECA" w:rsidRPr="00A84829" w:rsidRDefault="002A7133" w:rsidP="00A84829">
      <w:pPr>
        <w:rPr>
          <w:sz w:val="22"/>
          <w:szCs w:val="22"/>
        </w:rPr>
      </w:pPr>
      <w:r w:rsidRPr="00A84829">
        <w:rPr>
          <w:sz w:val="22"/>
          <w:szCs w:val="22"/>
        </w:rPr>
        <w:t xml:space="preserve">Algorytmem używanym dalej jest </w:t>
      </w:r>
      <w:proofErr w:type="spellStart"/>
      <w:r w:rsidRPr="00A84829">
        <w:rPr>
          <w:sz w:val="22"/>
          <w:szCs w:val="22"/>
        </w:rPr>
        <w:t>Hierarchical</w:t>
      </w:r>
      <w:proofErr w:type="spellEnd"/>
      <w:r w:rsidRPr="00A84829">
        <w:rPr>
          <w:sz w:val="22"/>
          <w:szCs w:val="22"/>
        </w:rPr>
        <w:t xml:space="preserve"> Clustering (metoda Czekanowskiego)</w:t>
      </w:r>
      <w:r w:rsidRPr="00A84829">
        <w:rPr>
          <w:sz w:val="22"/>
          <w:szCs w:val="22"/>
        </w:rPr>
        <w:t>. Dane służące do zb</w:t>
      </w:r>
      <w:r w:rsidRPr="00A84829">
        <w:rPr>
          <w:sz w:val="22"/>
          <w:szCs w:val="22"/>
        </w:rPr>
        <w:t>u</w:t>
      </w:r>
      <w:r w:rsidRPr="00A84829">
        <w:rPr>
          <w:sz w:val="22"/>
          <w:szCs w:val="22"/>
        </w:rPr>
        <w:t>dow</w:t>
      </w:r>
      <w:r w:rsidRPr="00A84829">
        <w:rPr>
          <w:sz w:val="22"/>
          <w:szCs w:val="22"/>
        </w:rPr>
        <w:t>a</w:t>
      </w:r>
      <w:r w:rsidRPr="00A84829">
        <w:rPr>
          <w:sz w:val="22"/>
          <w:szCs w:val="22"/>
        </w:rPr>
        <w:t>nia klastra są w nim klasyfikowane zgodnie z przewidywaniami (niektóre komunikaty mogą pojawiać się częściej i wtedy można zaobserwować więcej instancji w danym klastrze, jednak są to różnice na pozi</w:t>
      </w:r>
      <w:r w:rsidRPr="00A84829">
        <w:rPr>
          <w:sz w:val="22"/>
          <w:szCs w:val="22"/>
        </w:rPr>
        <w:t>o</w:t>
      </w:r>
      <w:r w:rsidRPr="00A84829">
        <w:rPr>
          <w:sz w:val="22"/>
          <w:szCs w:val="22"/>
        </w:rPr>
        <w:t>mie kilku pr</w:t>
      </w:r>
      <w:r w:rsidRPr="00A84829">
        <w:rPr>
          <w:sz w:val="22"/>
          <w:szCs w:val="22"/>
        </w:rPr>
        <w:t>o</w:t>
      </w:r>
      <w:r w:rsidRPr="00A84829">
        <w:rPr>
          <w:sz w:val="22"/>
          <w:szCs w:val="22"/>
        </w:rPr>
        <w:t>cent). Pakiet WEKA</w:t>
      </w:r>
      <w:r w:rsidRPr="00A84829">
        <w:rPr>
          <w:sz w:val="22"/>
          <w:szCs w:val="22"/>
        </w:rPr>
        <w:t xml:space="preserve"> pozwala na wybór metryki (</w:t>
      </w:r>
      <w:proofErr w:type="spellStart"/>
      <w:r w:rsidRPr="00A84829">
        <w:rPr>
          <w:sz w:val="22"/>
          <w:szCs w:val="22"/>
        </w:rPr>
        <w:t>Euclidean</w:t>
      </w:r>
      <w:proofErr w:type="spellEnd"/>
      <w:r w:rsidRPr="00A84829">
        <w:rPr>
          <w:sz w:val="22"/>
          <w:szCs w:val="22"/>
        </w:rPr>
        <w:t xml:space="preserve"> </w:t>
      </w:r>
      <w:proofErr w:type="spellStart"/>
      <w:r w:rsidRPr="00A84829">
        <w:rPr>
          <w:sz w:val="22"/>
          <w:szCs w:val="22"/>
        </w:rPr>
        <w:t>d</w:t>
      </w:r>
      <w:r w:rsidRPr="00A84829">
        <w:rPr>
          <w:sz w:val="22"/>
          <w:szCs w:val="22"/>
        </w:rPr>
        <w:t>i</w:t>
      </w:r>
      <w:r w:rsidRPr="00A84829">
        <w:rPr>
          <w:sz w:val="22"/>
          <w:szCs w:val="22"/>
        </w:rPr>
        <w:t>stance</w:t>
      </w:r>
      <w:proofErr w:type="spellEnd"/>
      <w:r w:rsidRPr="00A84829">
        <w:rPr>
          <w:sz w:val="22"/>
          <w:szCs w:val="22"/>
        </w:rPr>
        <w:t>), a także sposobu obliczania odległości mi</w:t>
      </w:r>
      <w:r w:rsidRPr="00A84829">
        <w:rPr>
          <w:sz w:val="22"/>
          <w:szCs w:val="22"/>
        </w:rPr>
        <w:t>ę</w:t>
      </w:r>
      <w:r w:rsidRPr="00A84829">
        <w:rPr>
          <w:sz w:val="22"/>
          <w:szCs w:val="22"/>
        </w:rPr>
        <w:t>dzy klastrami (średnia). Dla naszych danych prz</w:t>
      </w:r>
      <w:r w:rsidRPr="00A84829">
        <w:rPr>
          <w:sz w:val="22"/>
          <w:szCs w:val="22"/>
        </w:rPr>
        <w:t>y</w:t>
      </w:r>
      <w:r w:rsidRPr="00A84829">
        <w:rPr>
          <w:sz w:val="22"/>
          <w:szCs w:val="22"/>
        </w:rPr>
        <w:t>jęliśmy ilość klastrów = 60.</w:t>
      </w:r>
    </w:p>
    <w:p w:rsidR="00115ECA" w:rsidRPr="00A84829" w:rsidRDefault="002A7133" w:rsidP="00A84829">
      <w:pPr>
        <w:rPr>
          <w:sz w:val="22"/>
          <w:szCs w:val="22"/>
        </w:rPr>
      </w:pPr>
      <w:r w:rsidRPr="00A84829">
        <w:rPr>
          <w:sz w:val="22"/>
          <w:szCs w:val="22"/>
        </w:rPr>
        <w:t>W programie zostały zaimplementowane w/w algorytmy. Poprzez łatwą konfigurację (opisane p</w:t>
      </w:r>
      <w:r w:rsidRPr="00A84829">
        <w:rPr>
          <w:sz w:val="22"/>
          <w:szCs w:val="22"/>
        </w:rPr>
        <w:t>o</w:t>
      </w:r>
      <w:r w:rsidRPr="00A84829">
        <w:rPr>
          <w:sz w:val="22"/>
          <w:szCs w:val="22"/>
        </w:rPr>
        <w:t>n</w:t>
      </w:r>
      <w:r w:rsidRPr="00A84829">
        <w:rPr>
          <w:sz w:val="22"/>
          <w:szCs w:val="22"/>
        </w:rPr>
        <w:t>i</w:t>
      </w:r>
      <w:r w:rsidRPr="00A84829">
        <w:rPr>
          <w:sz w:val="22"/>
          <w:szCs w:val="22"/>
        </w:rPr>
        <w:t>żej) mo</w:t>
      </w:r>
      <w:r w:rsidRPr="00A84829">
        <w:rPr>
          <w:sz w:val="22"/>
          <w:szCs w:val="22"/>
        </w:rPr>
        <w:t>ż</w:t>
      </w:r>
      <w:r w:rsidRPr="00A84829">
        <w:rPr>
          <w:sz w:val="22"/>
          <w:szCs w:val="22"/>
        </w:rPr>
        <w:t>liwe jest łatwe przełączanie między algorytmami i uruchamianie ich na wcześniej pobr</w:t>
      </w:r>
      <w:r w:rsidRPr="00A84829">
        <w:rPr>
          <w:sz w:val="22"/>
          <w:szCs w:val="22"/>
        </w:rPr>
        <w:t>a</w:t>
      </w:r>
      <w:r w:rsidRPr="00A84829">
        <w:rPr>
          <w:sz w:val="22"/>
          <w:szCs w:val="22"/>
        </w:rPr>
        <w:t>nych d</w:t>
      </w:r>
      <w:r w:rsidRPr="00A84829">
        <w:rPr>
          <w:sz w:val="22"/>
          <w:szCs w:val="22"/>
        </w:rPr>
        <w:t>a</w:t>
      </w:r>
      <w:r w:rsidRPr="00A84829">
        <w:rPr>
          <w:sz w:val="22"/>
          <w:szCs w:val="22"/>
        </w:rPr>
        <w:t>nych.</w:t>
      </w:r>
    </w:p>
    <w:p w:rsidR="00115ECA" w:rsidRPr="00A84829" w:rsidRDefault="00115ECA" w:rsidP="00A84829">
      <w:pPr>
        <w:rPr>
          <w:sz w:val="22"/>
          <w:szCs w:val="22"/>
        </w:rPr>
      </w:pPr>
    </w:p>
    <w:p w:rsidR="00115ECA" w:rsidRPr="00A84829" w:rsidRDefault="00115ECA" w:rsidP="00A84829">
      <w:pPr>
        <w:rPr>
          <w:sz w:val="22"/>
          <w:szCs w:val="22"/>
        </w:rPr>
      </w:pPr>
    </w:p>
    <w:p w:rsidR="00115ECA" w:rsidRDefault="00115ECA">
      <w:pPr>
        <w:pStyle w:val="Standard"/>
        <w:rPr>
          <w:lang w:eastAsia="pl-PL"/>
        </w:rPr>
      </w:pPr>
    </w:p>
    <w:p w:rsidR="00A84829" w:rsidRDefault="00A84829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15ECA" w:rsidRDefault="00A84829" w:rsidP="00A84829">
      <w:pPr>
        <w:pStyle w:val="Nagwek1"/>
      </w:pPr>
      <w:r>
        <w:lastRenderedPageBreak/>
        <w:t>BUDOWA I EWALUACJA MODELU PREDYKCYJNEGO</w:t>
      </w:r>
    </w:p>
    <w:p w:rsidR="00115ECA" w:rsidRDefault="002A7133" w:rsidP="00A84829">
      <w:pPr>
        <w:pStyle w:val="Nagwek2"/>
      </w:pPr>
      <w:r>
        <w:t>Podział danych</w:t>
      </w:r>
    </w:p>
    <w:p w:rsidR="00115ECA" w:rsidRDefault="00115ECA">
      <w:pPr>
        <w:pStyle w:val="Textbody"/>
        <w:jc w:val="both"/>
      </w:pPr>
    </w:p>
    <w:p w:rsidR="00115ECA" w:rsidRDefault="002A7133">
      <w:pPr>
        <w:pStyle w:val="Textbody"/>
        <w:jc w:val="both"/>
      </w:pPr>
      <w:r>
        <w:rPr>
          <w:b/>
          <w:bCs/>
        </w:rPr>
        <w:t>Narzędzie:</w:t>
      </w:r>
      <w:r>
        <w:t xml:space="preserve"> </w:t>
      </w:r>
      <w:proofErr w:type="spellStart"/>
      <w:r>
        <w:t>dataSplitter</w:t>
      </w:r>
      <w:proofErr w:type="spellEnd"/>
    </w:p>
    <w:p w:rsidR="00115ECA" w:rsidRDefault="002A7133">
      <w:pPr>
        <w:pStyle w:val="Textbody"/>
        <w:jc w:val="both"/>
      </w:pPr>
      <w:r>
        <w:tab/>
        <w:t>Stworzone serie danych są następnie dzielone na mniejsze serie poprzez skanowanie oknem o długości &lt;</w:t>
      </w:r>
      <w:proofErr w:type="spellStart"/>
      <w:r>
        <w:rPr>
          <w:i/>
          <w:iCs/>
        </w:rPr>
        <w:t>sequencesSize</w:t>
      </w:r>
      <w:proofErr w:type="spellEnd"/>
      <w:r>
        <w:t>&gt; (przykładowo seria zdarzeń 12345 jest dzielona na serie 123, 234 i 345). Taki podział pozwala otrzymać dużo danych</w:t>
      </w:r>
      <w:r>
        <w:t xml:space="preserve"> i odpowiada sposobowi odpytywania systemu, który polega na podaniu sekwencji zaczynającej się w dowolnym momencie czasu. Prawdopodobieństwa początkowe stanów modelu Markowa estymują tutaj rozkład stanów wszystkich spółek w dowolnym czasie.</w:t>
      </w:r>
    </w:p>
    <w:p w:rsidR="00115ECA" w:rsidRDefault="002A7133">
      <w:pPr>
        <w:pStyle w:val="Textbody"/>
        <w:jc w:val="both"/>
      </w:pPr>
      <w:r>
        <w:tab/>
        <w:t>Kolejnym kroki</w:t>
      </w:r>
      <w:r>
        <w:t>em jest losowy podział serii na zbiór trenujący i testowy. Wielkość zbioru testowego określa parametr &lt;</w:t>
      </w:r>
      <w:proofErr w:type="spellStart"/>
      <w:r>
        <w:rPr>
          <w:i/>
          <w:iCs/>
        </w:rPr>
        <w:t>testRatio</w:t>
      </w:r>
      <w:proofErr w:type="spellEnd"/>
      <w:r>
        <w:t>&gt;. Przed podziałem kolekcja wszystkich sekwencji jest losowo permutowana. Sekwencje są zapisane w katalogach &lt;${</w:t>
      </w:r>
      <w:proofErr w:type="spellStart"/>
      <w:r>
        <w:rPr>
          <w:i/>
          <w:iCs/>
        </w:rPr>
        <w:t>trainDir</w:t>
      </w:r>
      <w:proofErr w:type="spellEnd"/>
      <w:r>
        <w:t>}&gt; i &lt;${</w:t>
      </w:r>
      <w:proofErr w:type="spellStart"/>
      <w:r>
        <w:rPr>
          <w:i/>
          <w:iCs/>
        </w:rPr>
        <w:t>testDir</w:t>
      </w:r>
      <w:proofErr w:type="spellEnd"/>
      <w:r>
        <w:t>}&gt; w post</w:t>
      </w:r>
      <w:r>
        <w:t>aci oddzielnych plików tekstowych, co pozwala w łatwy sposób obejrzeć ich zawartość.</w:t>
      </w:r>
    </w:p>
    <w:p w:rsidR="00115ECA" w:rsidRDefault="002A7133" w:rsidP="00A84829">
      <w:pPr>
        <w:pStyle w:val="Nagwek2"/>
      </w:pPr>
      <w:r>
        <w:t>Budowa modelu</w:t>
      </w:r>
    </w:p>
    <w:p w:rsidR="00115ECA" w:rsidRDefault="00115ECA">
      <w:pPr>
        <w:pStyle w:val="Textbody"/>
        <w:jc w:val="both"/>
      </w:pPr>
    </w:p>
    <w:p w:rsidR="00115ECA" w:rsidRDefault="002A7133">
      <w:pPr>
        <w:pStyle w:val="Textbody"/>
        <w:jc w:val="both"/>
      </w:pPr>
      <w:r>
        <w:rPr>
          <w:b/>
          <w:bCs/>
        </w:rPr>
        <w:t>Narzędzie:</w:t>
      </w:r>
      <w:r>
        <w:t xml:space="preserve"> </w:t>
      </w:r>
      <w:proofErr w:type="spellStart"/>
      <w:r>
        <w:t>modelBuilder</w:t>
      </w:r>
      <w:proofErr w:type="spellEnd"/>
    </w:p>
    <w:p w:rsidR="00115ECA" w:rsidRDefault="002A7133">
      <w:pPr>
        <w:pStyle w:val="Textbody"/>
        <w:jc w:val="both"/>
      </w:pPr>
      <w:r>
        <w:tab/>
        <w:t xml:space="preserve">Model predykcji opiera się o ukryty model Markowa, który jest budowany z utworzonego wcześniej zbioru trenującego. Biblioteka </w:t>
      </w:r>
      <w:proofErr w:type="spellStart"/>
      <w:r>
        <w:t>jahmm</w:t>
      </w:r>
      <w:proofErr w:type="spellEnd"/>
      <w:r>
        <w:t xml:space="preserve"> pozwala utworzyć model Markowa przy użyciu algorytmy k-średnich. Nasza aplikacja pozwala dodatkowo określić ciąg </w:t>
      </w:r>
      <w:proofErr w:type="spellStart"/>
      <w:r>
        <w:t>posprocessorów</w:t>
      </w:r>
      <w:proofErr w:type="spellEnd"/>
      <w:r>
        <w:t xml:space="preserve"> modelu, których zadaniem jest dalsza jego obróbka. Dostępne implementacje:</w:t>
      </w:r>
    </w:p>
    <w:p w:rsidR="00115ECA" w:rsidRDefault="002A7133">
      <w:pPr>
        <w:pStyle w:val="Textbody"/>
        <w:numPr>
          <w:ilvl w:val="0"/>
          <w:numId w:val="15"/>
        </w:numPr>
        <w:jc w:val="both"/>
      </w:pPr>
      <w:proofErr w:type="spellStart"/>
      <w:r>
        <w:t>BwlPostprocessor</w:t>
      </w:r>
      <w:proofErr w:type="spellEnd"/>
      <w:r>
        <w:t xml:space="preserve"> – używa algorytmu Bauma-</w:t>
      </w:r>
      <w:proofErr w:type="spellStart"/>
      <w:r>
        <w:t>Welscha</w:t>
      </w:r>
      <w:proofErr w:type="spellEnd"/>
      <w:r>
        <w:t>, ab</w:t>
      </w:r>
      <w:r>
        <w:t>y dopasować model do sekwencji trenujących.</w:t>
      </w:r>
    </w:p>
    <w:p w:rsidR="00115ECA" w:rsidRDefault="002A7133">
      <w:pPr>
        <w:pStyle w:val="Textbody"/>
        <w:numPr>
          <w:ilvl w:val="0"/>
          <w:numId w:val="15"/>
        </w:numPr>
        <w:jc w:val="both"/>
      </w:pPr>
      <w:proofErr w:type="spellStart"/>
      <w:r>
        <w:t>ResetInitialProbabilitiesPostprocessor</w:t>
      </w:r>
      <w:proofErr w:type="spellEnd"/>
      <w:r>
        <w:t xml:space="preserve"> – resetuje prawdopodobieństwa początkowe modelu. Został wprowadzony w obliczu obawy, że prawdopodobieństwa te będą szkodziły w klasyfikacji sekwencji testowych. Okazał się </w:t>
      </w:r>
      <w:r>
        <w:t>jednak niepraktyczny, ponieważ oba zbiory posiadają bardzo zbliżony rozkład.</w:t>
      </w:r>
    </w:p>
    <w:p w:rsidR="00115ECA" w:rsidRDefault="002A7133" w:rsidP="00A84829">
      <w:pPr>
        <w:pStyle w:val="Nagwek2"/>
      </w:pPr>
      <w:r>
        <w:t>Predykcja i ewaluacja</w:t>
      </w:r>
    </w:p>
    <w:p w:rsidR="00115ECA" w:rsidRDefault="002A7133">
      <w:pPr>
        <w:pStyle w:val="Textbody"/>
        <w:jc w:val="both"/>
      </w:pPr>
      <w:r>
        <w:tab/>
      </w:r>
    </w:p>
    <w:p w:rsidR="00115ECA" w:rsidRDefault="002A7133">
      <w:pPr>
        <w:pStyle w:val="Textbody"/>
        <w:jc w:val="both"/>
      </w:pPr>
      <w:r>
        <w:rPr>
          <w:b/>
          <w:bCs/>
        </w:rPr>
        <w:t>Narzędzie:</w:t>
      </w:r>
      <w:r>
        <w:t xml:space="preserve"> tester</w:t>
      </w:r>
    </w:p>
    <w:p w:rsidR="00115ECA" w:rsidRDefault="002A7133">
      <w:pPr>
        <w:pStyle w:val="Textbody"/>
        <w:jc w:val="both"/>
      </w:pPr>
      <w:r>
        <w:tab/>
        <w:t>Predykcja opiera się o wprowadzenie do modelu sekwencji testowej, a następnie obliczeniu prawdopodobieństwa, że w kolejnych obserwacjach</w:t>
      </w:r>
      <w:r>
        <w:t xml:space="preserve"> pierwszy wystąpi wzrost albo spadek.  Następnie obie wartości są porównywane ze sobą, a decyzja odpowiada większej.  Skuteczność predykcji jest określana na cały zbiorze testowym, jako ocena klasyfikacji binarnej. Aplikacja wyświetla macierz pomyłek oraz </w:t>
      </w:r>
      <w:r>
        <w:t xml:space="preserve">metryki takie jak: </w:t>
      </w:r>
      <w:proofErr w:type="spellStart"/>
      <w:r>
        <w:t>accuracy</w:t>
      </w:r>
      <w:proofErr w:type="spellEnd"/>
      <w:r>
        <w:t xml:space="preserve">, precision, </w:t>
      </w:r>
      <w:proofErr w:type="spellStart"/>
      <w:r>
        <w:t>recall</w:t>
      </w:r>
      <w:proofErr w:type="spellEnd"/>
      <w:r>
        <w:t xml:space="preserve"> i </w:t>
      </w:r>
      <w:proofErr w:type="spellStart"/>
      <w:r>
        <w:t>specificity</w:t>
      </w:r>
      <w:proofErr w:type="spellEnd"/>
      <w:r>
        <w:t>. Pozwala ponadto zasymulować ile użytkownik mógłby zyskać inwestując daną kwotę z pomocą naszej aplikacji.</w:t>
      </w:r>
    </w:p>
    <w:p w:rsidR="00A84829" w:rsidRDefault="00A84829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15ECA" w:rsidRDefault="002A7133">
      <w:pPr>
        <w:pStyle w:val="Nagwek1"/>
        <w:jc w:val="both"/>
      </w:pPr>
      <w:r>
        <w:lastRenderedPageBreak/>
        <w:t>Wyniki</w:t>
      </w:r>
    </w:p>
    <w:p w:rsidR="00115ECA" w:rsidRDefault="002A7133" w:rsidP="00A84829">
      <w:pPr>
        <w:pStyle w:val="Nagwek2"/>
      </w:pPr>
      <w:r>
        <w:t>Grupowanie k-średnich (k=40)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TRUE POSITIVES - 567.0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TRUE NEGATIVES - 1078.0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FALS</w:t>
      </w:r>
      <w:r w:rsidRPr="00D8748B">
        <w:rPr>
          <w:lang w:val="en-US"/>
        </w:rPr>
        <w:t>E POSITIVES - 30.0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FALSE NEGATIVES - 770.0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ACCURACY - 0.6728016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RECALL - 0.42408377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PRECISION - 0.94974875</w:t>
      </w:r>
    </w:p>
    <w:p w:rsidR="00115ECA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SPECIFICITY - 0.90834695</w:t>
      </w:r>
    </w:p>
    <w:p w:rsidR="00A84829" w:rsidRPr="00D8748B" w:rsidRDefault="00A84829">
      <w:pPr>
        <w:pStyle w:val="Textbody"/>
        <w:jc w:val="both"/>
        <w:rPr>
          <w:lang w:val="en-US"/>
        </w:rPr>
      </w:pP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INITIAL CASH - 1000.0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GAINED - 231.90184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LOST - 12.269938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DELTA - 219.6319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NOT LOST (SAVED) - 440.89978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NOT GAINED (MISSED)</w:t>
      </w:r>
      <w:r w:rsidRPr="00D8748B">
        <w:rPr>
          <w:lang w:val="en-US"/>
        </w:rPr>
        <w:t xml:space="preserve"> - 314.92844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TOTAL CASH - 1219.632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BEST CASH - 1546.8303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WORST CASH - 546.8303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BEST GAIN RATIO - 0.40164548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EFFICENCY - 0.6728016</w:t>
      </w:r>
    </w:p>
    <w:p w:rsidR="00115ECA" w:rsidRPr="00D8748B" w:rsidRDefault="002A7133" w:rsidP="00A84829">
      <w:pPr>
        <w:pStyle w:val="Nagwek2"/>
        <w:rPr>
          <w:lang w:val="en-US"/>
        </w:rPr>
      </w:pPr>
      <w:proofErr w:type="spellStart"/>
      <w:r w:rsidRPr="00D8748B">
        <w:rPr>
          <w:lang w:val="en-US"/>
        </w:rPr>
        <w:t>Grupowanie</w:t>
      </w:r>
      <w:proofErr w:type="spellEnd"/>
      <w:r w:rsidRPr="00D8748B">
        <w:rPr>
          <w:lang w:val="en-US"/>
        </w:rPr>
        <w:t xml:space="preserve"> cobweb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TRUE POSITIVES - 15.0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TRUE NEGATIVES - 960.0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FALSE POSITIVES - 438.0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FALSE NEGATIVES - 496.0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 xml:space="preserve">ACCURACY - </w:t>
      </w:r>
      <w:r w:rsidRPr="00D8748B">
        <w:rPr>
          <w:lang w:val="en-US"/>
        </w:rPr>
        <w:t>0.5107386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RECALL - 0.029354207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PRECISION - 0.03311258</w:t>
      </w:r>
    </w:p>
    <w:p w:rsidR="00115ECA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SPECIFICITY - 0.6866953</w:t>
      </w:r>
    </w:p>
    <w:p w:rsidR="00A84829" w:rsidRPr="00D8748B" w:rsidRDefault="00A84829">
      <w:pPr>
        <w:pStyle w:val="Textbody"/>
        <w:jc w:val="both"/>
        <w:rPr>
          <w:lang w:val="en-US"/>
        </w:rPr>
      </w:pP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lastRenderedPageBreak/>
        <w:t>INITIAL CASH - 1000.0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GAINED - 7.8575172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LOST - 229.4395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DELTA - -221.58199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NOT LOST (SAVED) - 502.8811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NOT GAINED (MISSED) - 259.8219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TOTAL CASH - 778.418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BEST CASH - 1267.6794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WORST CASH - 267.67938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BEST GAIN RATIO - -0.82778865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EFFICENCY - 0.5107387</w:t>
      </w:r>
    </w:p>
    <w:p w:rsidR="00115ECA" w:rsidRPr="00D8748B" w:rsidRDefault="002A7133" w:rsidP="00A84829">
      <w:pPr>
        <w:pStyle w:val="Nagwek2"/>
        <w:rPr>
          <w:lang w:val="en-US"/>
        </w:rPr>
      </w:pPr>
      <w:proofErr w:type="spellStart"/>
      <w:r w:rsidRPr="00D8748B">
        <w:rPr>
          <w:lang w:val="en-US"/>
        </w:rPr>
        <w:t>Grupowanie</w:t>
      </w:r>
      <w:proofErr w:type="spellEnd"/>
      <w:r w:rsidRPr="00D8748B">
        <w:rPr>
          <w:lang w:val="en-US"/>
        </w:rPr>
        <w:t xml:space="preserve"> </w:t>
      </w:r>
      <w:proofErr w:type="spellStart"/>
      <w:r w:rsidRPr="00D8748B">
        <w:rPr>
          <w:lang w:val="en-US"/>
        </w:rPr>
        <w:t>hierarchiczne</w:t>
      </w:r>
      <w:proofErr w:type="spellEnd"/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TRUE POSITIVES - 369.0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TRUE NEGATIVES - 572.0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FALSE POSITIVES - 86.0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FALSE NEGATIVES - 882.0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ACCURACY - 0.49292824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RECALL - 0.29496402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PRECISION - 0.810989</w:t>
      </w:r>
    </w:p>
    <w:p w:rsidR="00115ECA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SPECIFICITY - 0.8693009</w:t>
      </w:r>
    </w:p>
    <w:p w:rsidR="00E73454" w:rsidRPr="00D8748B" w:rsidRDefault="00E73454">
      <w:pPr>
        <w:pStyle w:val="Textbody"/>
        <w:jc w:val="both"/>
        <w:rPr>
          <w:lang w:val="en-US"/>
        </w:rPr>
      </w:pP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INITIAL CASH - 1000.0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GAINED - 193.29492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LOST - 45.049763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DELTA - 148.24516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NOT LOST (SAVED) - 299.6333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NOT GAINED (MISSED) - 462.022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TOTAL CASH - 1148.2451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BEST CASH - 1655.3169</w:t>
      </w:r>
    </w:p>
    <w:p w:rsidR="00115ECA" w:rsidRPr="00D8748B" w:rsidRDefault="002A7133">
      <w:pPr>
        <w:pStyle w:val="Textbody"/>
        <w:jc w:val="both"/>
        <w:rPr>
          <w:lang w:val="en-US"/>
        </w:rPr>
      </w:pPr>
      <w:r w:rsidRPr="00D8748B">
        <w:rPr>
          <w:lang w:val="en-US"/>
        </w:rPr>
        <w:t>WORST CASH - 655.3169</w:t>
      </w:r>
    </w:p>
    <w:p w:rsidR="00115ECA" w:rsidRDefault="002A7133">
      <w:pPr>
        <w:pStyle w:val="Textbody"/>
        <w:jc w:val="both"/>
      </w:pPr>
      <w:r>
        <w:t>BEST GAIN RATIO - 0.22621904</w:t>
      </w:r>
    </w:p>
    <w:p w:rsidR="00115ECA" w:rsidRDefault="002A7133">
      <w:pPr>
        <w:pStyle w:val="Textbody"/>
        <w:jc w:val="both"/>
      </w:pPr>
      <w:r>
        <w:t>EFFICENCY - 0.49292824</w:t>
      </w:r>
    </w:p>
    <w:p w:rsidR="00115ECA" w:rsidRDefault="002A7133" w:rsidP="00E73454">
      <w:pPr>
        <w:pStyle w:val="Nagwek1"/>
        <w:jc w:val="both"/>
      </w:pPr>
      <w:r>
        <w:lastRenderedPageBreak/>
        <w:t>Wnioski</w:t>
      </w:r>
    </w:p>
    <w:p w:rsidR="00115ECA" w:rsidRPr="00E73454" w:rsidRDefault="002A7133" w:rsidP="00E73454">
      <w:pPr>
        <w:rPr>
          <w:sz w:val="22"/>
          <w:szCs w:val="22"/>
        </w:rPr>
      </w:pPr>
      <w:r w:rsidRPr="00E73454">
        <w:rPr>
          <w:sz w:val="22"/>
          <w:szCs w:val="22"/>
        </w:rPr>
        <w:t>Model pozwala uzyskać skuteczność klasyfikacji powyżej 50%. Najlepsza wartość to 67% dla grup</w:t>
      </w:r>
      <w:r w:rsidRPr="00E73454">
        <w:rPr>
          <w:sz w:val="22"/>
          <w:szCs w:val="22"/>
        </w:rPr>
        <w:t>o</w:t>
      </w:r>
      <w:r w:rsidRPr="00E73454">
        <w:rPr>
          <w:sz w:val="22"/>
          <w:szCs w:val="22"/>
        </w:rPr>
        <w:t>w</w:t>
      </w:r>
      <w:r w:rsidRPr="00E73454">
        <w:rPr>
          <w:sz w:val="22"/>
          <w:szCs w:val="22"/>
        </w:rPr>
        <w:t>a</w:t>
      </w:r>
      <w:r w:rsidRPr="00E73454">
        <w:rPr>
          <w:sz w:val="22"/>
          <w:szCs w:val="22"/>
        </w:rPr>
        <w:t xml:space="preserve">nia k-średnich. Należy jednak zwrócić uwagę na to, że większość błędów to błędy typu </w:t>
      </w:r>
      <w:proofErr w:type="spellStart"/>
      <w:r w:rsidRPr="00E73454">
        <w:rPr>
          <w:sz w:val="22"/>
          <w:szCs w:val="22"/>
        </w:rPr>
        <w:t>False</w:t>
      </w:r>
      <w:proofErr w:type="spellEnd"/>
      <w:r w:rsidRPr="00E73454">
        <w:rPr>
          <w:sz w:val="22"/>
          <w:szCs w:val="22"/>
        </w:rPr>
        <w:t xml:space="preserve"> </w:t>
      </w:r>
      <w:proofErr w:type="spellStart"/>
      <w:r w:rsidRPr="00E73454">
        <w:rPr>
          <w:sz w:val="22"/>
          <w:szCs w:val="22"/>
        </w:rPr>
        <w:t>N</w:t>
      </w:r>
      <w:r w:rsidRPr="00E73454">
        <w:rPr>
          <w:sz w:val="22"/>
          <w:szCs w:val="22"/>
        </w:rPr>
        <w:t>e</w:t>
      </w:r>
      <w:r w:rsidRPr="00E73454">
        <w:rPr>
          <w:sz w:val="22"/>
          <w:szCs w:val="22"/>
        </w:rPr>
        <w:t>gative</w:t>
      </w:r>
      <w:proofErr w:type="spellEnd"/>
      <w:r w:rsidRPr="00E73454">
        <w:rPr>
          <w:sz w:val="22"/>
          <w:szCs w:val="22"/>
        </w:rPr>
        <w:t>, czyli szanse na dobrą inwe</w:t>
      </w:r>
      <w:r w:rsidRPr="00E73454">
        <w:rPr>
          <w:sz w:val="22"/>
          <w:szCs w:val="22"/>
        </w:rPr>
        <w:t xml:space="preserve">stycję, z której klasyfikator nie skorzystał. Błędy te są znacznie mniej dotkliwe, niż </w:t>
      </w:r>
      <w:proofErr w:type="spellStart"/>
      <w:r w:rsidRPr="00E73454">
        <w:rPr>
          <w:sz w:val="22"/>
          <w:szCs w:val="22"/>
        </w:rPr>
        <w:t>False</w:t>
      </w:r>
      <w:proofErr w:type="spellEnd"/>
      <w:r w:rsidRPr="00E73454">
        <w:rPr>
          <w:sz w:val="22"/>
          <w:szCs w:val="22"/>
        </w:rPr>
        <w:t xml:space="preserve"> </w:t>
      </w:r>
      <w:proofErr w:type="spellStart"/>
      <w:r w:rsidRPr="00E73454">
        <w:rPr>
          <w:sz w:val="22"/>
          <w:szCs w:val="22"/>
        </w:rPr>
        <w:t>Positive</w:t>
      </w:r>
      <w:proofErr w:type="spellEnd"/>
      <w:r w:rsidRPr="00E73454">
        <w:rPr>
          <w:sz w:val="22"/>
          <w:szCs w:val="22"/>
        </w:rPr>
        <w:t>, czyli zakup akcji, które stracą. Na szczęście tych drugich błędów jest o rząd wielkości mniej. W</w:t>
      </w:r>
      <w:r w:rsidRPr="00E73454">
        <w:rPr>
          <w:sz w:val="22"/>
          <w:szCs w:val="22"/>
        </w:rPr>
        <w:t>i</w:t>
      </w:r>
      <w:r w:rsidRPr="00E73454">
        <w:rPr>
          <w:sz w:val="22"/>
          <w:szCs w:val="22"/>
        </w:rPr>
        <w:t>dać to w metryce precision, która oznacza, że jeżeli kla</w:t>
      </w:r>
      <w:r w:rsidRPr="00E73454">
        <w:rPr>
          <w:sz w:val="22"/>
          <w:szCs w:val="22"/>
        </w:rPr>
        <w:t>syfikator podjął dec</w:t>
      </w:r>
      <w:r w:rsidRPr="00E73454">
        <w:rPr>
          <w:sz w:val="22"/>
          <w:szCs w:val="22"/>
        </w:rPr>
        <w:t>y</w:t>
      </w:r>
      <w:r w:rsidRPr="00E73454">
        <w:rPr>
          <w:sz w:val="22"/>
          <w:szCs w:val="22"/>
        </w:rPr>
        <w:t xml:space="preserve">zję to na 95% użytkownik nie straci. Z drugiej strony metryka </w:t>
      </w:r>
      <w:proofErr w:type="spellStart"/>
      <w:r w:rsidRPr="00E73454">
        <w:rPr>
          <w:sz w:val="22"/>
          <w:szCs w:val="22"/>
        </w:rPr>
        <w:t>recall</w:t>
      </w:r>
      <w:proofErr w:type="spellEnd"/>
      <w:r w:rsidRPr="00E73454">
        <w:rPr>
          <w:sz w:val="22"/>
          <w:szCs w:val="22"/>
        </w:rPr>
        <w:t xml:space="preserve"> oznacza, że klasyfikator korzysta tylko z 42% sytuacji, w których można zyskać. W poł</w:t>
      </w:r>
      <w:r w:rsidRPr="00E73454">
        <w:rPr>
          <w:sz w:val="22"/>
          <w:szCs w:val="22"/>
        </w:rPr>
        <w:t>ą</w:t>
      </w:r>
      <w:r w:rsidRPr="00E73454">
        <w:rPr>
          <w:sz w:val="22"/>
          <w:szCs w:val="22"/>
        </w:rPr>
        <w:t>czeniu z wysoką precyzją świadczy to o tym, że nie podejmuje ryzykownych decyzji</w:t>
      </w:r>
      <w:r w:rsidRPr="00E73454">
        <w:rPr>
          <w:sz w:val="22"/>
          <w:szCs w:val="22"/>
        </w:rPr>
        <w:t>.</w:t>
      </w:r>
    </w:p>
    <w:p w:rsidR="00115ECA" w:rsidRPr="00E73454" w:rsidRDefault="00115ECA" w:rsidP="00E73454">
      <w:pPr>
        <w:rPr>
          <w:sz w:val="22"/>
          <w:szCs w:val="22"/>
        </w:rPr>
      </w:pPr>
    </w:p>
    <w:p w:rsidR="00115ECA" w:rsidRPr="00E73454" w:rsidRDefault="00115ECA" w:rsidP="00E73454">
      <w:pPr>
        <w:rPr>
          <w:sz w:val="22"/>
          <w:szCs w:val="22"/>
        </w:rPr>
      </w:pPr>
    </w:p>
    <w:p w:rsidR="00115ECA" w:rsidRDefault="00115ECA">
      <w:pPr>
        <w:pStyle w:val="Textbody"/>
        <w:jc w:val="both"/>
      </w:pPr>
    </w:p>
    <w:sectPr w:rsidR="00115ECA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133" w:rsidRDefault="002A7133">
      <w:pPr>
        <w:spacing w:before="0" w:after="0" w:line="240" w:lineRule="auto"/>
      </w:pPr>
      <w:r>
        <w:separator/>
      </w:r>
    </w:p>
  </w:endnote>
  <w:endnote w:type="continuationSeparator" w:id="0">
    <w:p w:rsidR="002A7133" w:rsidRDefault="002A71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133" w:rsidRDefault="002A7133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A7133" w:rsidRDefault="002A71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28ED"/>
    <w:multiLevelType w:val="multilevel"/>
    <w:tmpl w:val="876250E6"/>
    <w:styleLink w:val="WW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>
    <w:nsid w:val="09105F13"/>
    <w:multiLevelType w:val="multilevel"/>
    <w:tmpl w:val="4F1E9FC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0A8012FB"/>
    <w:multiLevelType w:val="multilevel"/>
    <w:tmpl w:val="B7D619F6"/>
    <w:styleLink w:val="WW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14605DF9"/>
    <w:multiLevelType w:val="multilevel"/>
    <w:tmpl w:val="B36852D6"/>
    <w:styleLink w:val="WWNum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4">
    <w:nsid w:val="1CC5791F"/>
    <w:multiLevelType w:val="multilevel"/>
    <w:tmpl w:val="4DC62F24"/>
    <w:numStyleLink w:val="WWNum9"/>
  </w:abstractNum>
  <w:abstractNum w:abstractNumId="5">
    <w:nsid w:val="1D351F4B"/>
    <w:multiLevelType w:val="multilevel"/>
    <w:tmpl w:val="4DC62F24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20452BC7"/>
    <w:multiLevelType w:val="hybridMultilevel"/>
    <w:tmpl w:val="529E0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5E7ECA"/>
    <w:multiLevelType w:val="multilevel"/>
    <w:tmpl w:val="DA962C1E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8">
    <w:nsid w:val="2E022D78"/>
    <w:multiLevelType w:val="multilevel"/>
    <w:tmpl w:val="285CC2A8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382F2511"/>
    <w:multiLevelType w:val="multilevel"/>
    <w:tmpl w:val="4DC62F24"/>
    <w:numStyleLink w:val="WWNum9"/>
  </w:abstractNum>
  <w:abstractNum w:abstractNumId="10">
    <w:nsid w:val="3DDB29DC"/>
    <w:multiLevelType w:val="multilevel"/>
    <w:tmpl w:val="2F58C5EE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>
    <w:nsid w:val="3FCB1E58"/>
    <w:multiLevelType w:val="multilevel"/>
    <w:tmpl w:val="BFCEDA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2">
    <w:nsid w:val="492E26B5"/>
    <w:multiLevelType w:val="multilevel"/>
    <w:tmpl w:val="4DC62F24"/>
    <w:numStyleLink w:val="WWNum9"/>
  </w:abstractNum>
  <w:abstractNum w:abstractNumId="13">
    <w:nsid w:val="4A4E60C9"/>
    <w:multiLevelType w:val="multilevel"/>
    <w:tmpl w:val="285CC2A8"/>
    <w:numStyleLink w:val="WWNum1"/>
  </w:abstractNum>
  <w:abstractNum w:abstractNumId="14">
    <w:nsid w:val="4DF74249"/>
    <w:multiLevelType w:val="hybridMultilevel"/>
    <w:tmpl w:val="452E6A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0D711F"/>
    <w:multiLevelType w:val="multilevel"/>
    <w:tmpl w:val="E2C4FBE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6">
    <w:nsid w:val="5C8639F3"/>
    <w:multiLevelType w:val="multilevel"/>
    <w:tmpl w:val="A6383AC4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5E7A3CC4"/>
    <w:multiLevelType w:val="hybridMultilevel"/>
    <w:tmpl w:val="0415000F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CC1A43"/>
    <w:multiLevelType w:val="multilevel"/>
    <w:tmpl w:val="56489C48"/>
    <w:styleLink w:val="WW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>
    <w:nsid w:val="7CB4581C"/>
    <w:multiLevelType w:val="hybridMultilevel"/>
    <w:tmpl w:val="EA9E6E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10"/>
  </w:num>
  <w:num w:numId="6">
    <w:abstractNumId w:val="16"/>
  </w:num>
  <w:num w:numId="7">
    <w:abstractNumId w:val="18"/>
  </w:num>
  <w:num w:numId="8">
    <w:abstractNumId w:val="2"/>
  </w:num>
  <w:num w:numId="9">
    <w:abstractNumId w:val="5"/>
  </w:num>
  <w:num w:numId="10">
    <w:abstractNumId w:val="17"/>
  </w:num>
  <w:num w:numId="11">
    <w:abstractNumId w:val="3"/>
  </w:num>
  <w:num w:numId="12">
    <w:abstractNumId w:val="5"/>
    <w:lvlOverride w:ilvl="0"/>
  </w:num>
  <w:num w:numId="13">
    <w:abstractNumId w:val="17"/>
  </w:num>
  <w:num w:numId="14">
    <w:abstractNumId w:val="11"/>
  </w:num>
  <w:num w:numId="15">
    <w:abstractNumId w:val="15"/>
  </w:num>
  <w:num w:numId="16">
    <w:abstractNumId w:val="4"/>
  </w:num>
  <w:num w:numId="17">
    <w:abstractNumId w:val="12"/>
  </w:num>
  <w:num w:numId="18">
    <w:abstractNumId w:val="9"/>
  </w:num>
  <w:num w:numId="19">
    <w:abstractNumId w:val="6"/>
  </w:num>
  <w:num w:numId="20">
    <w:abstractNumId w:val="19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5ECA"/>
    <w:rsid w:val="00115ECA"/>
    <w:rsid w:val="002A7133"/>
    <w:rsid w:val="009F5893"/>
    <w:rsid w:val="00A84829"/>
    <w:rsid w:val="00D8748B"/>
    <w:rsid w:val="00E7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hi-IN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8748B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8748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8748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8748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748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748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748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748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748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748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styleId="Lista">
    <w:name w:val="List"/>
    <w:basedOn w:val="Textbody"/>
  </w:style>
  <w:style w:type="paragraph" w:styleId="Legenda">
    <w:name w:val="caption"/>
    <w:basedOn w:val="Normalny"/>
    <w:next w:val="Normalny"/>
    <w:uiPriority w:val="35"/>
    <w:unhideWhenUsed/>
    <w:qFormat/>
    <w:rsid w:val="00D8748B"/>
    <w:rPr>
      <w:b/>
      <w:bCs/>
      <w:color w:val="365F91" w:themeColor="accent1" w:themeShade="BF"/>
      <w:sz w:val="16"/>
      <w:szCs w:val="16"/>
    </w:rPr>
  </w:style>
  <w:style w:type="paragraph" w:customStyle="1" w:styleId="Index">
    <w:name w:val="Index"/>
    <w:basedOn w:val="Standard"/>
    <w:pPr>
      <w:suppressLineNumbers/>
    </w:pPr>
  </w:style>
  <w:style w:type="paragraph" w:styleId="Tekstdymka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ContentsHeading">
    <w:name w:val="Contents Heading"/>
    <w:basedOn w:val="Nagwek1"/>
    <w:pPr>
      <w:suppressLineNumbers/>
      <w:suppressAutoHyphens/>
    </w:pPr>
    <w:rPr>
      <w:sz w:val="40"/>
      <w:szCs w:val="32"/>
      <w:lang w:eastAsia="pl-PL"/>
    </w:rPr>
  </w:style>
  <w:style w:type="paragraph" w:customStyle="1" w:styleId="Contents1">
    <w:name w:val="Contents 1"/>
    <w:basedOn w:val="Standard"/>
    <w:pPr>
      <w:tabs>
        <w:tab w:val="right" w:leader="dot" w:pos="9062"/>
      </w:tabs>
      <w:spacing w:before="0" w:after="100"/>
    </w:pPr>
    <w:rPr>
      <w:rFonts w:cs="Times New Roman"/>
      <w:sz w:val="28"/>
    </w:rPr>
  </w:style>
  <w:style w:type="paragraph" w:styleId="Akapitzlist">
    <w:name w:val="List Paragraph"/>
    <w:basedOn w:val="Normalny"/>
    <w:uiPriority w:val="34"/>
    <w:qFormat/>
    <w:rsid w:val="00D8748B"/>
    <w:pPr>
      <w:ind w:left="720"/>
      <w:contextualSpacing/>
    </w:pPr>
  </w:style>
  <w:style w:type="paragraph" w:customStyle="1" w:styleId="Contents2">
    <w:name w:val="Contents 2"/>
    <w:basedOn w:val="Standard"/>
    <w:pPr>
      <w:tabs>
        <w:tab w:val="right" w:leader="dot" w:pos="9575"/>
      </w:tabs>
      <w:spacing w:before="0" w:after="100"/>
      <w:ind w:left="220"/>
    </w:pPr>
    <w:rPr>
      <w:sz w:val="28"/>
    </w:rPr>
  </w:style>
  <w:style w:type="paragraph" w:styleId="Bezodstpw">
    <w:name w:val="No Spacing"/>
    <w:basedOn w:val="Normalny"/>
    <w:link w:val="BezodstpwZnak"/>
    <w:uiPriority w:val="1"/>
    <w:qFormat/>
    <w:rsid w:val="00D8748B"/>
    <w:pPr>
      <w:spacing w:before="0" w:after="0" w:line="240" w:lineRule="auto"/>
    </w:pPr>
  </w:style>
  <w:style w:type="paragraph" w:customStyle="1" w:styleId="Framecontents">
    <w:name w:val="Frame contents"/>
    <w:basedOn w:val="Textbody"/>
  </w:style>
  <w:style w:type="character" w:customStyle="1" w:styleId="Nagwek1Znak">
    <w:name w:val="Nagłówek 1 Znak"/>
    <w:basedOn w:val="Domylnaczcionkaakapitu"/>
    <w:link w:val="Nagwek1"/>
    <w:uiPriority w:val="9"/>
    <w:rsid w:val="00D8748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ekstdymkaZnak">
    <w:name w:val="Tekst dymka Znak"/>
    <w:basedOn w:val="Domylnaczcionkaakapitu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D8748B"/>
    <w:rPr>
      <w:caps/>
      <w:spacing w:val="15"/>
      <w:shd w:val="clear" w:color="auto" w:fill="DBE5F1" w:themeFill="accent1" w:themeFillTint="33"/>
    </w:rPr>
  </w:style>
  <w:style w:type="character" w:customStyle="1" w:styleId="ListLabel1">
    <w:name w:val="ListLabel 1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748B"/>
    <w:rPr>
      <w:caps/>
      <w:color w:val="365F9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748B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748B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748B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748B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748B"/>
    <w:rPr>
      <w:i/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D8748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8748B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748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D8748B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D8748B"/>
    <w:rPr>
      <w:b/>
      <w:bCs/>
    </w:rPr>
  </w:style>
  <w:style w:type="character" w:styleId="Uwydatnienie">
    <w:name w:val="Emphasis"/>
    <w:uiPriority w:val="20"/>
    <w:qFormat/>
    <w:rsid w:val="00D8748B"/>
    <w:rPr>
      <w:caps/>
      <w:color w:val="243F60" w:themeColor="accent1" w:themeShade="7F"/>
      <w:spacing w:val="5"/>
    </w:rPr>
  </w:style>
  <w:style w:type="character" w:customStyle="1" w:styleId="BezodstpwZnak">
    <w:name w:val="Bez odstępów Znak"/>
    <w:basedOn w:val="Domylnaczcionkaakapitu"/>
    <w:link w:val="Bezodstpw"/>
    <w:uiPriority w:val="1"/>
    <w:rsid w:val="00D8748B"/>
    <w:rPr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D8748B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D8748B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8748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8748B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D8748B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D8748B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D8748B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D8748B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D8748B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8748B"/>
    <w:pPr>
      <w:outlineLvl w:val="9"/>
    </w:pPr>
    <w:rPr>
      <w:lang w:bidi="en-US"/>
    </w:rPr>
  </w:style>
  <w:style w:type="character" w:customStyle="1" w:styleId="Nagwek3Znak">
    <w:name w:val="Nagłówek 3 Znak"/>
    <w:basedOn w:val="Domylnaczcionkaakapitu"/>
    <w:link w:val="Nagwek3"/>
    <w:uiPriority w:val="9"/>
    <w:rsid w:val="00D8748B"/>
    <w:rPr>
      <w:caps/>
      <w:color w:val="243F60" w:themeColor="accent1" w:themeShade="7F"/>
      <w:spacing w:val="15"/>
    </w:rPr>
  </w:style>
  <w:style w:type="character" w:styleId="Hipercze">
    <w:name w:val="Hyperlink"/>
    <w:basedOn w:val="Domylnaczcionkaakapitu"/>
    <w:rPr>
      <w:color w:val="0000FF"/>
      <w:u w:val="single"/>
    </w:rPr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2">
    <w:name w:val="WWNum2"/>
    <w:basedOn w:val="Bezlisty"/>
    <w:pPr>
      <w:numPr>
        <w:numId w:val="2"/>
      </w:numPr>
    </w:pPr>
  </w:style>
  <w:style w:type="numbering" w:customStyle="1" w:styleId="WWNum3">
    <w:name w:val="WWNum3"/>
    <w:basedOn w:val="Bezlisty"/>
    <w:pPr>
      <w:numPr>
        <w:numId w:val="3"/>
      </w:numPr>
    </w:pPr>
  </w:style>
  <w:style w:type="numbering" w:customStyle="1" w:styleId="WWNum4">
    <w:name w:val="WWNum4"/>
    <w:basedOn w:val="Bezlisty"/>
    <w:pPr>
      <w:numPr>
        <w:numId w:val="4"/>
      </w:numPr>
    </w:pPr>
  </w:style>
  <w:style w:type="numbering" w:customStyle="1" w:styleId="WWNum5">
    <w:name w:val="WWNum5"/>
    <w:basedOn w:val="Bezlisty"/>
    <w:pPr>
      <w:numPr>
        <w:numId w:val="5"/>
      </w:numPr>
    </w:pPr>
  </w:style>
  <w:style w:type="numbering" w:customStyle="1" w:styleId="WWNum6">
    <w:name w:val="WWNum6"/>
    <w:basedOn w:val="Bezlisty"/>
    <w:pPr>
      <w:numPr>
        <w:numId w:val="6"/>
      </w:numPr>
    </w:pPr>
  </w:style>
  <w:style w:type="numbering" w:customStyle="1" w:styleId="WWNum7">
    <w:name w:val="WWNum7"/>
    <w:basedOn w:val="Bezlisty"/>
    <w:pPr>
      <w:numPr>
        <w:numId w:val="7"/>
      </w:numPr>
    </w:pPr>
  </w:style>
  <w:style w:type="numbering" w:customStyle="1" w:styleId="WWNum8">
    <w:name w:val="WWNum8"/>
    <w:basedOn w:val="Bezlisty"/>
    <w:pPr>
      <w:numPr>
        <w:numId w:val="8"/>
      </w:numPr>
    </w:pPr>
  </w:style>
  <w:style w:type="numbering" w:customStyle="1" w:styleId="WWNum9">
    <w:name w:val="WWNum9"/>
    <w:basedOn w:val="Bezlisty"/>
    <w:pPr>
      <w:numPr>
        <w:numId w:val="9"/>
      </w:numPr>
    </w:pPr>
  </w:style>
  <w:style w:type="numbering" w:customStyle="1" w:styleId="WWNum10">
    <w:name w:val="WWNum10"/>
    <w:basedOn w:val="Bezlisty"/>
    <w:pPr>
      <w:numPr>
        <w:numId w:val="10"/>
      </w:numPr>
    </w:pPr>
  </w:style>
  <w:style w:type="numbering" w:customStyle="1" w:styleId="WWNum11">
    <w:name w:val="WWNum11"/>
    <w:basedOn w:val="Bezlisty"/>
    <w:pPr>
      <w:numPr>
        <w:numId w:val="1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hi-IN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8748B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8748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8748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8748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748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748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748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748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748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748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styleId="Lista">
    <w:name w:val="List"/>
    <w:basedOn w:val="Textbody"/>
  </w:style>
  <w:style w:type="paragraph" w:styleId="Legenda">
    <w:name w:val="caption"/>
    <w:basedOn w:val="Normalny"/>
    <w:next w:val="Normalny"/>
    <w:uiPriority w:val="35"/>
    <w:unhideWhenUsed/>
    <w:qFormat/>
    <w:rsid w:val="00D8748B"/>
    <w:rPr>
      <w:b/>
      <w:bCs/>
      <w:color w:val="365F91" w:themeColor="accent1" w:themeShade="BF"/>
      <w:sz w:val="16"/>
      <w:szCs w:val="16"/>
    </w:rPr>
  </w:style>
  <w:style w:type="paragraph" w:customStyle="1" w:styleId="Index">
    <w:name w:val="Index"/>
    <w:basedOn w:val="Standard"/>
    <w:pPr>
      <w:suppressLineNumbers/>
    </w:pPr>
  </w:style>
  <w:style w:type="paragraph" w:styleId="Tekstdymka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ContentsHeading">
    <w:name w:val="Contents Heading"/>
    <w:basedOn w:val="Nagwek1"/>
    <w:pPr>
      <w:suppressLineNumbers/>
      <w:suppressAutoHyphens/>
    </w:pPr>
    <w:rPr>
      <w:sz w:val="40"/>
      <w:szCs w:val="32"/>
      <w:lang w:eastAsia="pl-PL"/>
    </w:rPr>
  </w:style>
  <w:style w:type="paragraph" w:customStyle="1" w:styleId="Contents1">
    <w:name w:val="Contents 1"/>
    <w:basedOn w:val="Standard"/>
    <w:pPr>
      <w:tabs>
        <w:tab w:val="right" w:leader="dot" w:pos="9062"/>
      </w:tabs>
      <w:spacing w:before="0" w:after="100"/>
    </w:pPr>
    <w:rPr>
      <w:rFonts w:cs="Times New Roman"/>
      <w:sz w:val="28"/>
    </w:rPr>
  </w:style>
  <w:style w:type="paragraph" w:styleId="Akapitzlist">
    <w:name w:val="List Paragraph"/>
    <w:basedOn w:val="Normalny"/>
    <w:uiPriority w:val="34"/>
    <w:qFormat/>
    <w:rsid w:val="00D8748B"/>
    <w:pPr>
      <w:ind w:left="720"/>
      <w:contextualSpacing/>
    </w:pPr>
  </w:style>
  <w:style w:type="paragraph" w:customStyle="1" w:styleId="Contents2">
    <w:name w:val="Contents 2"/>
    <w:basedOn w:val="Standard"/>
    <w:pPr>
      <w:tabs>
        <w:tab w:val="right" w:leader="dot" w:pos="9575"/>
      </w:tabs>
      <w:spacing w:before="0" w:after="100"/>
      <w:ind w:left="220"/>
    </w:pPr>
    <w:rPr>
      <w:sz w:val="28"/>
    </w:rPr>
  </w:style>
  <w:style w:type="paragraph" w:styleId="Bezodstpw">
    <w:name w:val="No Spacing"/>
    <w:basedOn w:val="Normalny"/>
    <w:link w:val="BezodstpwZnak"/>
    <w:uiPriority w:val="1"/>
    <w:qFormat/>
    <w:rsid w:val="00D8748B"/>
    <w:pPr>
      <w:spacing w:before="0" w:after="0" w:line="240" w:lineRule="auto"/>
    </w:pPr>
  </w:style>
  <w:style w:type="paragraph" w:customStyle="1" w:styleId="Framecontents">
    <w:name w:val="Frame contents"/>
    <w:basedOn w:val="Textbody"/>
  </w:style>
  <w:style w:type="character" w:customStyle="1" w:styleId="Nagwek1Znak">
    <w:name w:val="Nagłówek 1 Znak"/>
    <w:basedOn w:val="Domylnaczcionkaakapitu"/>
    <w:link w:val="Nagwek1"/>
    <w:uiPriority w:val="9"/>
    <w:rsid w:val="00D8748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ekstdymkaZnak">
    <w:name w:val="Tekst dymka Znak"/>
    <w:basedOn w:val="Domylnaczcionkaakapitu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D8748B"/>
    <w:rPr>
      <w:caps/>
      <w:spacing w:val="15"/>
      <w:shd w:val="clear" w:color="auto" w:fill="DBE5F1" w:themeFill="accent1" w:themeFillTint="33"/>
    </w:rPr>
  </w:style>
  <w:style w:type="character" w:customStyle="1" w:styleId="ListLabel1">
    <w:name w:val="ListLabel 1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748B"/>
    <w:rPr>
      <w:caps/>
      <w:color w:val="365F9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748B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748B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748B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748B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748B"/>
    <w:rPr>
      <w:i/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D8748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8748B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748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D8748B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D8748B"/>
    <w:rPr>
      <w:b/>
      <w:bCs/>
    </w:rPr>
  </w:style>
  <w:style w:type="character" w:styleId="Uwydatnienie">
    <w:name w:val="Emphasis"/>
    <w:uiPriority w:val="20"/>
    <w:qFormat/>
    <w:rsid w:val="00D8748B"/>
    <w:rPr>
      <w:caps/>
      <w:color w:val="243F60" w:themeColor="accent1" w:themeShade="7F"/>
      <w:spacing w:val="5"/>
    </w:rPr>
  </w:style>
  <w:style w:type="character" w:customStyle="1" w:styleId="BezodstpwZnak">
    <w:name w:val="Bez odstępów Znak"/>
    <w:basedOn w:val="Domylnaczcionkaakapitu"/>
    <w:link w:val="Bezodstpw"/>
    <w:uiPriority w:val="1"/>
    <w:rsid w:val="00D8748B"/>
    <w:rPr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D8748B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D8748B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8748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8748B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D8748B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D8748B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D8748B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D8748B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D8748B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8748B"/>
    <w:pPr>
      <w:outlineLvl w:val="9"/>
    </w:pPr>
    <w:rPr>
      <w:lang w:bidi="en-US"/>
    </w:rPr>
  </w:style>
  <w:style w:type="character" w:customStyle="1" w:styleId="Nagwek3Znak">
    <w:name w:val="Nagłówek 3 Znak"/>
    <w:basedOn w:val="Domylnaczcionkaakapitu"/>
    <w:link w:val="Nagwek3"/>
    <w:uiPriority w:val="9"/>
    <w:rsid w:val="00D8748B"/>
    <w:rPr>
      <w:caps/>
      <w:color w:val="243F60" w:themeColor="accent1" w:themeShade="7F"/>
      <w:spacing w:val="15"/>
    </w:rPr>
  </w:style>
  <w:style w:type="character" w:styleId="Hipercze">
    <w:name w:val="Hyperlink"/>
    <w:basedOn w:val="Domylnaczcionkaakapitu"/>
    <w:rPr>
      <w:color w:val="0000FF"/>
      <w:u w:val="single"/>
    </w:rPr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2">
    <w:name w:val="WWNum2"/>
    <w:basedOn w:val="Bezlisty"/>
    <w:pPr>
      <w:numPr>
        <w:numId w:val="2"/>
      </w:numPr>
    </w:pPr>
  </w:style>
  <w:style w:type="numbering" w:customStyle="1" w:styleId="WWNum3">
    <w:name w:val="WWNum3"/>
    <w:basedOn w:val="Bezlisty"/>
    <w:pPr>
      <w:numPr>
        <w:numId w:val="3"/>
      </w:numPr>
    </w:pPr>
  </w:style>
  <w:style w:type="numbering" w:customStyle="1" w:styleId="WWNum4">
    <w:name w:val="WWNum4"/>
    <w:basedOn w:val="Bezlisty"/>
    <w:pPr>
      <w:numPr>
        <w:numId w:val="4"/>
      </w:numPr>
    </w:pPr>
  </w:style>
  <w:style w:type="numbering" w:customStyle="1" w:styleId="WWNum5">
    <w:name w:val="WWNum5"/>
    <w:basedOn w:val="Bezlisty"/>
    <w:pPr>
      <w:numPr>
        <w:numId w:val="5"/>
      </w:numPr>
    </w:pPr>
  </w:style>
  <w:style w:type="numbering" w:customStyle="1" w:styleId="WWNum6">
    <w:name w:val="WWNum6"/>
    <w:basedOn w:val="Bezlisty"/>
    <w:pPr>
      <w:numPr>
        <w:numId w:val="6"/>
      </w:numPr>
    </w:pPr>
  </w:style>
  <w:style w:type="numbering" w:customStyle="1" w:styleId="WWNum7">
    <w:name w:val="WWNum7"/>
    <w:basedOn w:val="Bezlisty"/>
    <w:pPr>
      <w:numPr>
        <w:numId w:val="7"/>
      </w:numPr>
    </w:pPr>
  </w:style>
  <w:style w:type="numbering" w:customStyle="1" w:styleId="WWNum8">
    <w:name w:val="WWNum8"/>
    <w:basedOn w:val="Bezlisty"/>
    <w:pPr>
      <w:numPr>
        <w:numId w:val="8"/>
      </w:numPr>
    </w:pPr>
  </w:style>
  <w:style w:type="numbering" w:customStyle="1" w:styleId="WWNum9">
    <w:name w:val="WWNum9"/>
    <w:basedOn w:val="Bezlisty"/>
    <w:pPr>
      <w:numPr>
        <w:numId w:val="9"/>
      </w:numPr>
    </w:pPr>
  </w:style>
  <w:style w:type="numbering" w:customStyle="1" w:styleId="WWNum10">
    <w:name w:val="WWNum10"/>
    <w:basedOn w:val="Bezlisty"/>
    <w:pPr>
      <w:numPr>
        <w:numId w:val="10"/>
      </w:numPr>
    </w:pPr>
  </w:style>
  <w:style w:type="numbering" w:customStyle="1" w:styleId="WWNum11">
    <w:name w:val="WWNum11"/>
    <w:basedOn w:val="Bezlisty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ey.pl/gielda/spolki_gpw/grupa;lotos;sa,lts,emitent,1.html" TargetMode="External"/><Relationship Id="rId13" Type="http://schemas.openxmlformats.org/officeDocument/2006/relationships/hyperlink" Target="http://www.money.p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sou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orfologik.blogspot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s.waikato.ac.nz/ml/wek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google.com/p/jahmm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1397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Itosu</dc:creator>
  <cp:lastModifiedBy>Dom</cp:lastModifiedBy>
  <cp:revision>2</cp:revision>
  <dcterms:created xsi:type="dcterms:W3CDTF">2013-01-18T20:56:00Z</dcterms:created>
  <dcterms:modified xsi:type="dcterms:W3CDTF">2013-01-18T20:56:00Z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